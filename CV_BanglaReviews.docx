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4D3" w:rsidRDefault="009D39A0" w:rsidP="00E31382">
      <w:pPr>
        <w:pStyle w:val="Title"/>
        <w:rPr>
          <w:sz w:val="56"/>
        </w:rPr>
      </w:pPr>
      <w:r>
        <w:rPr>
          <w:noProof/>
          <w:sz w:val="56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914400" y="822960"/>
            <wp:positionH relativeFrom="margin">
              <wp:align>left</wp:align>
            </wp:positionH>
            <wp:positionV relativeFrom="paragraph">
              <wp:align>top</wp:align>
            </wp:positionV>
            <wp:extent cx="1786255" cy="184912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port_size_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307" cy="185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</w:rPr>
        <w:t>Abdullah Al Alif</w:t>
      </w:r>
    </w:p>
    <w:p w:rsidR="00394A6D" w:rsidRPr="00E31382" w:rsidRDefault="00E31382">
      <w:pPr>
        <w:rPr>
          <w:sz w:val="24"/>
        </w:rPr>
      </w:pPr>
      <w:r w:rsidRPr="00E31382">
        <w:rPr>
          <w:sz w:val="24"/>
        </w:rPr>
        <w:t>Mirpur-2, Dhaka, Bangladesh</w:t>
      </w:r>
      <w:r w:rsidR="007D00B3" w:rsidRPr="00E31382">
        <w:rPr>
          <w:sz w:val="24"/>
        </w:rPr>
        <w:t> | </w:t>
      </w:r>
      <w:r w:rsidR="009D39A0">
        <w:rPr>
          <w:sz w:val="24"/>
        </w:rPr>
        <w:t xml:space="preserve">+8801674 908 </w:t>
      </w:r>
      <w:r w:rsidR="00C92EC5" w:rsidRPr="00E31382">
        <w:rPr>
          <w:sz w:val="24"/>
        </w:rPr>
        <w:t>356</w:t>
      </w:r>
      <w:r w:rsidR="007D00B3" w:rsidRPr="00E31382">
        <w:rPr>
          <w:sz w:val="24"/>
        </w:rPr>
        <w:t> | </w:t>
      </w:r>
      <w:r w:rsidR="00C92EC5" w:rsidRPr="00E31382">
        <w:rPr>
          <w:sz w:val="24"/>
        </w:rPr>
        <w:t>alifabdullah26709@gmail.com</w:t>
      </w:r>
    </w:p>
    <w:p w:rsidR="009D39A0" w:rsidRDefault="009D39A0" w:rsidP="005B3FA7">
      <w:pPr>
        <w:pStyle w:val="Heading1"/>
        <w:spacing w:line="480" w:lineRule="auto"/>
        <w:rPr>
          <w:sz w:val="30"/>
          <w:szCs w:val="30"/>
        </w:rPr>
      </w:pPr>
    </w:p>
    <w:p w:rsidR="00394A6D" w:rsidRPr="008B5471" w:rsidRDefault="008B5471" w:rsidP="005B3FA7">
      <w:pPr>
        <w:pStyle w:val="Heading1"/>
        <w:spacing w:line="480" w:lineRule="auto"/>
        <w:rPr>
          <w:sz w:val="30"/>
          <w:szCs w:val="30"/>
        </w:rPr>
      </w:pPr>
      <w:r w:rsidRPr="008B5471">
        <w:rPr>
          <w:sz w:val="30"/>
          <w:szCs w:val="30"/>
        </w:rPr>
        <w:t>Personal Profile</w:t>
      </w:r>
    </w:p>
    <w:p w:rsidR="00394A6D" w:rsidRDefault="0084122A">
      <w:pPr>
        <w:pStyle w:val="ListBullet"/>
        <w:rPr>
          <w:sz w:val="24"/>
        </w:rPr>
      </w:pPr>
      <w:r>
        <w:rPr>
          <w:sz w:val="24"/>
        </w:rPr>
        <w:t xml:space="preserve">Frankly speaking, </w:t>
      </w:r>
      <w:r w:rsidR="00E31382">
        <w:rPr>
          <w:sz w:val="24"/>
        </w:rPr>
        <w:t>I wasn’</w:t>
      </w:r>
      <w:r>
        <w:rPr>
          <w:sz w:val="24"/>
        </w:rPr>
        <w:t>t so called</w:t>
      </w:r>
      <w:r w:rsidR="00E31382">
        <w:rPr>
          <w:sz w:val="24"/>
        </w:rPr>
        <w:t xml:space="preserve"> talented to write creative</w:t>
      </w:r>
      <w:r w:rsidR="003D4EC8">
        <w:rPr>
          <w:sz w:val="24"/>
        </w:rPr>
        <w:t xml:space="preserve"> or innovative</w:t>
      </w:r>
      <w:r w:rsidR="00E31382">
        <w:rPr>
          <w:sz w:val="24"/>
        </w:rPr>
        <w:t xml:space="preserve"> things in the school’s wall magazine or in any daily’s. </w:t>
      </w:r>
      <w:r>
        <w:rPr>
          <w:sz w:val="24"/>
        </w:rPr>
        <w:t>But overtime, I noticed that I enjoy writing somet</w:t>
      </w:r>
      <w:r w:rsidR="006E0C07">
        <w:rPr>
          <w:sz w:val="24"/>
        </w:rPr>
        <w:t>hing, or, to say, my writings ge</w:t>
      </w:r>
      <w:r>
        <w:rPr>
          <w:sz w:val="24"/>
        </w:rPr>
        <w:t>t appreciated. This is how I was inspired to read more to produce better writings</w:t>
      </w:r>
      <w:r w:rsidR="00A83E1D">
        <w:rPr>
          <w:sz w:val="24"/>
        </w:rPr>
        <w:t xml:space="preserve"> both academically</w:t>
      </w:r>
      <w:r>
        <w:rPr>
          <w:sz w:val="24"/>
        </w:rPr>
        <w:t xml:space="preserve"> and professionally.</w:t>
      </w:r>
      <w:r w:rsidR="00A83E1D">
        <w:rPr>
          <w:sz w:val="24"/>
        </w:rPr>
        <w:t xml:space="preserve"> I really am very much passionate and intereste</w:t>
      </w:r>
      <w:r w:rsidR="0001702C">
        <w:rPr>
          <w:sz w:val="24"/>
        </w:rPr>
        <w:t xml:space="preserve">d for </w:t>
      </w:r>
      <w:r w:rsidR="00A83E1D">
        <w:rPr>
          <w:sz w:val="24"/>
        </w:rPr>
        <w:t>learning and writing new things</w:t>
      </w:r>
      <w:r w:rsidR="0001702C">
        <w:rPr>
          <w:sz w:val="24"/>
        </w:rPr>
        <w:t>.</w:t>
      </w:r>
      <w:r w:rsidR="00881FE4">
        <w:rPr>
          <w:sz w:val="24"/>
        </w:rPr>
        <w:t xml:space="preserve"> Most importantly, I am gathering more and more knowledge and experience</w:t>
      </w:r>
      <w:r w:rsidR="002B0E57">
        <w:rPr>
          <w:sz w:val="24"/>
        </w:rPr>
        <w:t>s</w:t>
      </w:r>
      <w:r w:rsidR="00881FE4">
        <w:rPr>
          <w:sz w:val="24"/>
        </w:rPr>
        <w:t xml:space="preserve"> towards my passion. </w:t>
      </w:r>
      <w:r w:rsidR="00F13052">
        <w:rPr>
          <w:sz w:val="24"/>
        </w:rPr>
        <w:t xml:space="preserve">And I believe, passion is what never lacks interest. </w:t>
      </w:r>
    </w:p>
    <w:p w:rsidR="002E7625" w:rsidRPr="00E31382" w:rsidRDefault="002E7625" w:rsidP="002E7625">
      <w:pPr>
        <w:pStyle w:val="ListBullet"/>
        <w:numPr>
          <w:ilvl w:val="0"/>
          <w:numId w:val="0"/>
        </w:numPr>
        <w:ind w:left="144"/>
        <w:rPr>
          <w:sz w:val="24"/>
        </w:rPr>
      </w:pPr>
      <w:r>
        <w:rPr>
          <w:sz w:val="24"/>
        </w:rPr>
        <w:t>Professionally I did not write any Bangla content, but I am from Bangla medium. And I believe I can write flawlessly in Bengali too.</w:t>
      </w:r>
      <w:r w:rsidR="00955E25">
        <w:rPr>
          <w:sz w:val="24"/>
        </w:rPr>
        <w:t xml:space="preserve"> Oh yes, I am more of a tech-guy. Any technological contents are always welcomed.</w:t>
      </w:r>
    </w:p>
    <w:p w:rsidR="005B3FA7" w:rsidRPr="008B5471" w:rsidRDefault="008B5471" w:rsidP="005B3FA7">
      <w:pPr>
        <w:pStyle w:val="Heading1"/>
        <w:spacing w:line="480" w:lineRule="auto"/>
        <w:rPr>
          <w:sz w:val="30"/>
          <w:szCs w:val="30"/>
        </w:rPr>
      </w:pPr>
      <w:r w:rsidRPr="008B5471">
        <w:rPr>
          <w:sz w:val="30"/>
          <w:szCs w:val="30"/>
        </w:rPr>
        <w:t>Education</w:t>
      </w:r>
    </w:p>
    <w:p w:rsidR="00394A6D" w:rsidRPr="00F801F1" w:rsidRDefault="0001702C">
      <w:pPr>
        <w:pStyle w:val="Heading2"/>
        <w:rPr>
          <w:sz w:val="22"/>
          <w:szCs w:val="24"/>
        </w:rPr>
      </w:pPr>
      <w:r w:rsidRPr="00F801F1">
        <w:rPr>
          <w:sz w:val="22"/>
          <w:szCs w:val="24"/>
        </w:rPr>
        <w:t>Bachelor in Computer SCIENCE |</w:t>
      </w:r>
      <w:r w:rsidR="007D00B3" w:rsidRPr="00F801F1">
        <w:rPr>
          <w:sz w:val="22"/>
          <w:szCs w:val="24"/>
        </w:rPr>
        <w:t> </w:t>
      </w:r>
      <w:r w:rsidR="007B2817" w:rsidRPr="00F801F1">
        <w:rPr>
          <w:sz w:val="22"/>
          <w:szCs w:val="24"/>
        </w:rPr>
        <w:t>matriculated in may, 2014</w:t>
      </w:r>
      <w:r w:rsidR="007D00B3" w:rsidRPr="00F801F1">
        <w:rPr>
          <w:sz w:val="22"/>
          <w:szCs w:val="24"/>
        </w:rPr>
        <w:t> | </w:t>
      </w:r>
      <w:r w:rsidRPr="00F801F1">
        <w:rPr>
          <w:sz w:val="22"/>
          <w:szCs w:val="24"/>
        </w:rPr>
        <w:t>American international university- Bangladesh</w:t>
      </w:r>
      <w:r w:rsidR="0015313E">
        <w:rPr>
          <w:sz w:val="22"/>
          <w:szCs w:val="24"/>
        </w:rPr>
        <w:t xml:space="preserve"> (AIUB)</w:t>
      </w:r>
    </w:p>
    <w:p w:rsidR="0001702C" w:rsidRPr="007B2817" w:rsidRDefault="007D00B3" w:rsidP="007B2817">
      <w:pPr>
        <w:pStyle w:val="ListBullet"/>
        <w:rPr>
          <w:sz w:val="22"/>
        </w:rPr>
      </w:pPr>
      <w:r w:rsidRPr="0001702C">
        <w:rPr>
          <w:b/>
          <w:sz w:val="22"/>
        </w:rPr>
        <w:t>Related coursework:</w:t>
      </w:r>
      <w:r w:rsidRPr="0001702C">
        <w:rPr>
          <w:sz w:val="22"/>
        </w:rPr>
        <w:t xml:space="preserve"> </w:t>
      </w:r>
      <w:r w:rsidR="0001702C" w:rsidRPr="0001702C">
        <w:rPr>
          <w:sz w:val="22"/>
        </w:rPr>
        <w:t>Business communication</w:t>
      </w:r>
      <w:r w:rsidR="0044775A">
        <w:rPr>
          <w:sz w:val="22"/>
        </w:rPr>
        <w:t xml:space="preserve"> and writing</w:t>
      </w:r>
      <w:r w:rsidR="003F339C">
        <w:rPr>
          <w:sz w:val="22"/>
        </w:rPr>
        <w:t>, Software documentation writings.</w:t>
      </w:r>
    </w:p>
    <w:p w:rsidR="002B0E57" w:rsidRDefault="007B2817" w:rsidP="002B0E57">
      <w:pPr>
        <w:pStyle w:val="ListBullet"/>
        <w:rPr>
          <w:sz w:val="22"/>
        </w:rPr>
      </w:pPr>
      <w:r w:rsidRPr="007B2817">
        <w:rPr>
          <w:b/>
          <w:sz w:val="22"/>
        </w:rPr>
        <w:t>CGPA</w:t>
      </w:r>
      <w:r w:rsidR="003F339C">
        <w:rPr>
          <w:sz w:val="22"/>
        </w:rPr>
        <w:t>: 3.80</w:t>
      </w:r>
      <w:r w:rsidRPr="007B2817">
        <w:rPr>
          <w:sz w:val="22"/>
        </w:rPr>
        <w:t xml:space="preserve"> on a scale of 4.00</w:t>
      </w:r>
      <w:r w:rsidR="0072586A">
        <w:rPr>
          <w:sz w:val="22"/>
        </w:rPr>
        <w:t xml:space="preserve"> </w:t>
      </w:r>
      <w:r w:rsidR="00AF490E">
        <w:rPr>
          <w:sz w:val="22"/>
        </w:rPr>
        <w:t>(approx. grad. Date- August 2017)</w:t>
      </w:r>
      <w:r w:rsidR="0072586A">
        <w:rPr>
          <w:sz w:val="22"/>
        </w:rPr>
        <w:t>]</w:t>
      </w:r>
    </w:p>
    <w:p w:rsidR="002B0E57" w:rsidRPr="002B0E57" w:rsidRDefault="002B0E57" w:rsidP="002B0E57">
      <w:pPr>
        <w:pStyle w:val="ListBullet"/>
        <w:numPr>
          <w:ilvl w:val="0"/>
          <w:numId w:val="0"/>
        </w:numPr>
        <w:ind w:left="144"/>
        <w:rPr>
          <w:sz w:val="22"/>
        </w:rPr>
      </w:pPr>
    </w:p>
    <w:p w:rsidR="00394A6D" w:rsidRPr="00F801F1" w:rsidRDefault="00F801F1">
      <w:pPr>
        <w:pStyle w:val="Heading2"/>
        <w:rPr>
          <w:sz w:val="22"/>
        </w:rPr>
      </w:pPr>
      <w:r w:rsidRPr="00F801F1">
        <w:rPr>
          <w:sz w:val="22"/>
        </w:rPr>
        <w:t>Higher secondary certifi</w:t>
      </w:r>
      <w:r w:rsidR="007B2817" w:rsidRPr="00F801F1">
        <w:rPr>
          <w:sz w:val="22"/>
        </w:rPr>
        <w:t>cation</w:t>
      </w:r>
      <w:r w:rsidR="007D00B3" w:rsidRPr="00F801F1">
        <w:rPr>
          <w:sz w:val="22"/>
        </w:rPr>
        <w:t> | </w:t>
      </w:r>
      <w:r>
        <w:rPr>
          <w:sz w:val="22"/>
        </w:rPr>
        <w:t>2011</w:t>
      </w:r>
      <w:r w:rsidR="007D00B3" w:rsidRPr="00F801F1">
        <w:rPr>
          <w:sz w:val="22"/>
        </w:rPr>
        <w:t> | </w:t>
      </w:r>
      <w:r>
        <w:rPr>
          <w:sz w:val="22"/>
        </w:rPr>
        <w:t>notre dame college, dhaka</w:t>
      </w:r>
    </w:p>
    <w:p w:rsidR="00394A6D" w:rsidRPr="00F801F1" w:rsidRDefault="007D00B3">
      <w:pPr>
        <w:pStyle w:val="ListBullet"/>
        <w:rPr>
          <w:sz w:val="22"/>
        </w:rPr>
      </w:pPr>
      <w:r w:rsidRPr="00F801F1">
        <w:rPr>
          <w:b/>
          <w:sz w:val="22"/>
        </w:rPr>
        <w:t>Major</w:t>
      </w:r>
      <w:r w:rsidR="00F801F1">
        <w:rPr>
          <w:b/>
          <w:sz w:val="22"/>
        </w:rPr>
        <w:t xml:space="preserve"> Discipline</w:t>
      </w:r>
      <w:r w:rsidRPr="00F801F1">
        <w:rPr>
          <w:sz w:val="22"/>
        </w:rPr>
        <w:t xml:space="preserve">: </w:t>
      </w:r>
      <w:r w:rsidR="00F801F1" w:rsidRPr="00F801F1">
        <w:rPr>
          <w:sz w:val="22"/>
        </w:rPr>
        <w:t>Science</w:t>
      </w:r>
      <w:r w:rsidR="00F801F1" w:rsidRPr="00F801F1">
        <w:rPr>
          <w:sz w:val="22"/>
        </w:rPr>
        <w:tab/>
      </w:r>
    </w:p>
    <w:p w:rsidR="00394A6D" w:rsidRDefault="00F801F1" w:rsidP="00F801F1">
      <w:pPr>
        <w:pStyle w:val="ListBullet"/>
        <w:rPr>
          <w:sz w:val="22"/>
        </w:rPr>
      </w:pPr>
      <w:r w:rsidRPr="00F801F1">
        <w:rPr>
          <w:b/>
          <w:sz w:val="22"/>
        </w:rPr>
        <w:t>CGPA</w:t>
      </w:r>
      <w:r w:rsidRPr="00F801F1">
        <w:rPr>
          <w:sz w:val="22"/>
        </w:rPr>
        <w:t>: 5.00 on a scale of 5.00</w:t>
      </w:r>
    </w:p>
    <w:p w:rsidR="005B3FA7" w:rsidRPr="00F801F1" w:rsidRDefault="005B3FA7" w:rsidP="005B3FA7">
      <w:pPr>
        <w:pStyle w:val="ListBullet"/>
        <w:numPr>
          <w:ilvl w:val="0"/>
          <w:numId w:val="0"/>
        </w:numPr>
        <w:ind w:left="144"/>
        <w:rPr>
          <w:sz w:val="22"/>
        </w:rPr>
      </w:pPr>
    </w:p>
    <w:p w:rsidR="007B2817" w:rsidRPr="00F801F1" w:rsidRDefault="006F1F7C" w:rsidP="007B2817">
      <w:pPr>
        <w:pStyle w:val="Heading2"/>
        <w:rPr>
          <w:sz w:val="22"/>
        </w:rPr>
      </w:pPr>
      <w:r>
        <w:rPr>
          <w:sz w:val="22"/>
        </w:rPr>
        <w:t>secondary school certification</w:t>
      </w:r>
      <w:r w:rsidR="007B2817" w:rsidRPr="00F801F1">
        <w:rPr>
          <w:sz w:val="22"/>
        </w:rPr>
        <w:t> | </w:t>
      </w:r>
      <w:r>
        <w:rPr>
          <w:sz w:val="22"/>
        </w:rPr>
        <w:t>2009</w:t>
      </w:r>
      <w:r w:rsidR="007B2817" w:rsidRPr="00F801F1">
        <w:rPr>
          <w:sz w:val="22"/>
        </w:rPr>
        <w:t> | </w:t>
      </w:r>
      <w:r>
        <w:rPr>
          <w:sz w:val="22"/>
        </w:rPr>
        <w:t>Rajuk uttara model school and college</w:t>
      </w:r>
    </w:p>
    <w:p w:rsidR="007B2817" w:rsidRDefault="007B2817" w:rsidP="007B2817">
      <w:pPr>
        <w:pStyle w:val="ListBullet"/>
      </w:pPr>
      <w:r w:rsidRPr="00F801F1">
        <w:rPr>
          <w:b/>
          <w:sz w:val="22"/>
        </w:rPr>
        <w:t>Major</w:t>
      </w:r>
      <w:r w:rsidR="00F801F1" w:rsidRPr="00F801F1">
        <w:rPr>
          <w:b/>
          <w:sz w:val="22"/>
        </w:rPr>
        <w:t xml:space="preserve"> Discipline</w:t>
      </w:r>
      <w:r w:rsidRPr="00F801F1">
        <w:rPr>
          <w:b/>
        </w:rPr>
        <w:t>:</w:t>
      </w:r>
      <w:r>
        <w:t xml:space="preserve"> </w:t>
      </w:r>
      <w:r w:rsidR="00F801F1" w:rsidRPr="00F801F1">
        <w:rPr>
          <w:sz w:val="22"/>
        </w:rPr>
        <w:t>Science</w:t>
      </w:r>
    </w:p>
    <w:p w:rsidR="005B3FA7" w:rsidRDefault="00F801F1" w:rsidP="002E7625">
      <w:pPr>
        <w:pStyle w:val="ListBullet"/>
      </w:pPr>
      <w:r w:rsidRPr="00F801F1">
        <w:rPr>
          <w:b/>
          <w:sz w:val="22"/>
        </w:rPr>
        <w:t>CGPA</w:t>
      </w:r>
      <w:r>
        <w:t xml:space="preserve">: </w:t>
      </w:r>
      <w:r w:rsidRPr="00F801F1">
        <w:rPr>
          <w:sz w:val="22"/>
        </w:rPr>
        <w:t>5.00 on a scale of 5.00</w:t>
      </w:r>
    </w:p>
    <w:sdt>
      <w:sdtPr>
        <w:rPr>
          <w:sz w:val="30"/>
          <w:szCs w:val="30"/>
        </w:rPr>
        <w:id w:val="495469907"/>
        <w:placeholder>
          <w:docPart w:val="1AE4735B8338429C8FCEAC62CAFCE349"/>
        </w:placeholder>
        <w:temporary/>
        <w:showingPlcHdr/>
        <w15:appearance w15:val="hidden"/>
      </w:sdtPr>
      <w:sdtEndPr>
        <w:rPr>
          <w:sz w:val="24"/>
          <w:szCs w:val="32"/>
        </w:rPr>
      </w:sdtEndPr>
      <w:sdtContent>
        <w:p w:rsidR="00394A6D" w:rsidRDefault="007D00B3" w:rsidP="005B3FA7">
          <w:pPr>
            <w:pStyle w:val="Heading1"/>
            <w:spacing w:line="480" w:lineRule="auto"/>
          </w:pPr>
          <w:r w:rsidRPr="005B3FA7">
            <w:rPr>
              <w:sz w:val="30"/>
              <w:szCs w:val="30"/>
            </w:rPr>
            <w:t>Skills &amp; Abilities</w:t>
          </w:r>
        </w:p>
      </w:sdtContent>
    </w:sdt>
    <w:sdt>
      <w:sdtPr>
        <w:id w:val="-520701395"/>
        <w:placeholder>
          <w:docPart w:val="999857FDDB35429890BE4D919BF38D08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2"/>
          </w:pPr>
          <w:r w:rsidRPr="00DA6E91">
            <w:rPr>
              <w:sz w:val="22"/>
            </w:rPr>
            <w:t>Management</w:t>
          </w:r>
        </w:p>
      </w:sdtContent>
    </w:sdt>
    <w:p w:rsidR="00394A6D" w:rsidRDefault="00DA6E91">
      <w:pPr>
        <w:pStyle w:val="ListBullet"/>
        <w:rPr>
          <w:sz w:val="22"/>
        </w:rPr>
      </w:pPr>
      <w:r w:rsidRPr="00DA6E91">
        <w:rPr>
          <w:sz w:val="22"/>
        </w:rPr>
        <w:t>Organizational skills gathered from club level experiences, i.e. Notre Dame Science Club (NDSC) and AIUB Co</w:t>
      </w:r>
      <w:r>
        <w:rPr>
          <w:sz w:val="22"/>
        </w:rPr>
        <w:t xml:space="preserve">mputer Club (ACC). I also </w:t>
      </w:r>
      <w:r w:rsidR="00A718CE">
        <w:rPr>
          <w:sz w:val="22"/>
        </w:rPr>
        <w:t>experienced</w:t>
      </w:r>
      <w:r w:rsidR="00907517">
        <w:rPr>
          <w:sz w:val="22"/>
        </w:rPr>
        <w:t xml:space="preserve"> some M</w:t>
      </w:r>
      <w:r w:rsidRPr="00DA6E91">
        <w:rPr>
          <w:sz w:val="22"/>
        </w:rPr>
        <w:t xml:space="preserve">ilitary discipline and skills. </w:t>
      </w:r>
    </w:p>
    <w:p w:rsidR="006A4F11" w:rsidRPr="00DA6E91" w:rsidRDefault="006A4F11" w:rsidP="006A4F11">
      <w:pPr>
        <w:pStyle w:val="ListBullet"/>
        <w:numPr>
          <w:ilvl w:val="0"/>
          <w:numId w:val="0"/>
        </w:numPr>
        <w:ind w:left="144"/>
        <w:rPr>
          <w:sz w:val="22"/>
        </w:rPr>
      </w:pPr>
    </w:p>
    <w:p w:rsidR="00394A6D" w:rsidRPr="00907517" w:rsidRDefault="00907517">
      <w:pPr>
        <w:pStyle w:val="Heading2"/>
        <w:rPr>
          <w:sz w:val="22"/>
        </w:rPr>
      </w:pPr>
      <w:r w:rsidRPr="00907517">
        <w:rPr>
          <w:sz w:val="22"/>
        </w:rPr>
        <w:t>COmputer</w:t>
      </w:r>
    </w:p>
    <w:p w:rsidR="00394A6D" w:rsidRPr="00907517" w:rsidRDefault="00907517">
      <w:pPr>
        <w:pStyle w:val="ListBullet"/>
        <w:rPr>
          <w:sz w:val="22"/>
        </w:rPr>
      </w:pPr>
      <w:r w:rsidRPr="00907517">
        <w:rPr>
          <w:sz w:val="22"/>
        </w:rPr>
        <w:t>Microsoft Word</w:t>
      </w:r>
      <w:r w:rsidR="006F7190">
        <w:rPr>
          <w:sz w:val="22"/>
        </w:rPr>
        <w:t xml:space="preserve"> (APA, MLA, Harvard or IEEE formats and all kind of Referencing)</w:t>
      </w:r>
    </w:p>
    <w:p w:rsidR="00907517" w:rsidRPr="00907517" w:rsidRDefault="00907517">
      <w:pPr>
        <w:pStyle w:val="ListBullet"/>
        <w:rPr>
          <w:sz w:val="22"/>
        </w:rPr>
      </w:pPr>
      <w:r w:rsidRPr="00907517">
        <w:rPr>
          <w:sz w:val="22"/>
        </w:rPr>
        <w:t>Microsoft Excel</w:t>
      </w:r>
    </w:p>
    <w:p w:rsidR="00907517" w:rsidRPr="00907517" w:rsidRDefault="00907517">
      <w:pPr>
        <w:pStyle w:val="ListBullet"/>
        <w:rPr>
          <w:sz w:val="22"/>
        </w:rPr>
      </w:pPr>
      <w:r w:rsidRPr="00907517">
        <w:rPr>
          <w:sz w:val="22"/>
        </w:rPr>
        <w:t>Microsoft PowerPoint</w:t>
      </w:r>
      <w:bookmarkStart w:id="0" w:name="_GoBack"/>
      <w:bookmarkEnd w:id="0"/>
    </w:p>
    <w:p w:rsidR="00907517" w:rsidRPr="00907517" w:rsidRDefault="00907517">
      <w:pPr>
        <w:pStyle w:val="ListBullet"/>
        <w:rPr>
          <w:sz w:val="22"/>
        </w:rPr>
      </w:pPr>
      <w:r w:rsidRPr="00907517">
        <w:rPr>
          <w:sz w:val="22"/>
        </w:rPr>
        <w:t>Windows/Linux/Mac OSX</w:t>
      </w:r>
    </w:p>
    <w:p w:rsidR="00907517" w:rsidRPr="00907517" w:rsidRDefault="00907517">
      <w:pPr>
        <w:pStyle w:val="ListBullet"/>
        <w:rPr>
          <w:sz w:val="22"/>
        </w:rPr>
      </w:pPr>
      <w:r w:rsidRPr="00907517">
        <w:rPr>
          <w:sz w:val="22"/>
        </w:rPr>
        <w:t>Latex</w:t>
      </w:r>
    </w:p>
    <w:p w:rsidR="00907517" w:rsidRDefault="00907517">
      <w:pPr>
        <w:pStyle w:val="ListBullet"/>
        <w:rPr>
          <w:sz w:val="22"/>
        </w:rPr>
      </w:pPr>
      <w:r w:rsidRPr="00907517">
        <w:rPr>
          <w:sz w:val="22"/>
        </w:rPr>
        <w:t>Browsing and Web Research</w:t>
      </w:r>
    </w:p>
    <w:p w:rsidR="00E14401" w:rsidRDefault="00E14401">
      <w:pPr>
        <w:pStyle w:val="ListBullet"/>
        <w:rPr>
          <w:sz w:val="22"/>
        </w:rPr>
      </w:pPr>
      <w:r>
        <w:rPr>
          <w:sz w:val="22"/>
        </w:rPr>
        <w:t>HTML, CSS and JavaScript</w:t>
      </w:r>
    </w:p>
    <w:p w:rsidR="006A4F11" w:rsidRPr="00907517" w:rsidRDefault="006A4F11" w:rsidP="006A4F11">
      <w:pPr>
        <w:pStyle w:val="ListBullet"/>
        <w:numPr>
          <w:ilvl w:val="0"/>
          <w:numId w:val="0"/>
        </w:numPr>
        <w:ind w:left="144"/>
        <w:rPr>
          <w:sz w:val="22"/>
        </w:rPr>
      </w:pPr>
    </w:p>
    <w:sdt>
      <w:sdtPr>
        <w:id w:val="1408421060"/>
        <w:placeholder>
          <w:docPart w:val="4B5D96C77479409DB60C4D21B3BE104F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2"/>
          </w:pPr>
          <w:r w:rsidRPr="00EA6088">
            <w:rPr>
              <w:sz w:val="22"/>
            </w:rPr>
            <w:t>Communication</w:t>
          </w:r>
        </w:p>
      </w:sdtContent>
    </w:sdt>
    <w:p w:rsidR="00394A6D" w:rsidRPr="00EA6088" w:rsidRDefault="00907517" w:rsidP="00907517">
      <w:pPr>
        <w:pStyle w:val="ListBullet"/>
        <w:rPr>
          <w:sz w:val="22"/>
        </w:rPr>
      </w:pPr>
      <w:r w:rsidRPr="00EA6088">
        <w:rPr>
          <w:sz w:val="22"/>
        </w:rPr>
        <w:t>Able to process all sorts of documentations a</w:t>
      </w:r>
      <w:r w:rsidR="00A302C3">
        <w:rPr>
          <w:sz w:val="22"/>
        </w:rPr>
        <w:t>nd writings</w:t>
      </w:r>
    </w:p>
    <w:p w:rsidR="00907517" w:rsidRPr="00EA6088" w:rsidRDefault="00907517" w:rsidP="00907517">
      <w:pPr>
        <w:pStyle w:val="ListBullet"/>
        <w:rPr>
          <w:sz w:val="22"/>
        </w:rPr>
      </w:pPr>
      <w:r w:rsidRPr="00EA6088">
        <w:rPr>
          <w:sz w:val="22"/>
        </w:rPr>
        <w:t>Excellent fluency in both Bengali and English</w:t>
      </w:r>
    </w:p>
    <w:p w:rsidR="00907517" w:rsidRDefault="00907517" w:rsidP="00440538">
      <w:pPr>
        <w:pStyle w:val="ListBullet"/>
        <w:rPr>
          <w:sz w:val="22"/>
        </w:rPr>
      </w:pPr>
      <w:r w:rsidRPr="00EA6088">
        <w:rPr>
          <w:sz w:val="22"/>
        </w:rPr>
        <w:t>Matured public speaker and reasonably good presenter</w:t>
      </w:r>
    </w:p>
    <w:p w:rsidR="00955E25" w:rsidRPr="00440538" w:rsidRDefault="00955E25" w:rsidP="00955E25">
      <w:pPr>
        <w:pStyle w:val="ListBullet"/>
        <w:numPr>
          <w:ilvl w:val="0"/>
          <w:numId w:val="0"/>
        </w:numPr>
        <w:ind w:left="144"/>
        <w:rPr>
          <w:sz w:val="22"/>
        </w:rPr>
      </w:pPr>
    </w:p>
    <w:sdt>
      <w:sdtPr>
        <w:id w:val="-519467818"/>
        <w:placeholder>
          <w:docPart w:val="FDE5C8126963406D9BFEE7C8B4019453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2"/>
          </w:pPr>
          <w:r w:rsidRPr="005467FB">
            <w:rPr>
              <w:sz w:val="22"/>
            </w:rPr>
            <w:t>Leadership</w:t>
          </w:r>
        </w:p>
      </w:sdtContent>
    </w:sdt>
    <w:p w:rsidR="00394A6D" w:rsidRDefault="005467FB">
      <w:pPr>
        <w:pStyle w:val="ListBullet"/>
        <w:rPr>
          <w:sz w:val="22"/>
        </w:rPr>
      </w:pPr>
      <w:r w:rsidRPr="005467FB">
        <w:rPr>
          <w:sz w:val="22"/>
        </w:rPr>
        <w:t xml:space="preserve">I had an opportunity to serve in </w:t>
      </w:r>
      <w:r>
        <w:rPr>
          <w:sz w:val="22"/>
        </w:rPr>
        <w:t xml:space="preserve">Bangladesh Army over 1.5 years as a gentleman cadet. In army, everyone is taught with some basic knowledge and behavior of a leader not only in the case of army only, but also for the entire life, in all aspects. </w:t>
      </w:r>
    </w:p>
    <w:p w:rsidR="00B44000" w:rsidRDefault="00B44000" w:rsidP="00B44000">
      <w:pPr>
        <w:pStyle w:val="ListBullet"/>
        <w:numPr>
          <w:ilvl w:val="0"/>
          <w:numId w:val="0"/>
        </w:numPr>
        <w:ind w:left="144" w:hanging="144"/>
        <w:rPr>
          <w:b/>
          <w:sz w:val="22"/>
        </w:rPr>
      </w:pPr>
    </w:p>
    <w:p w:rsidR="00B44000" w:rsidRPr="00B44000" w:rsidRDefault="00B44000" w:rsidP="00B44000">
      <w:pPr>
        <w:pStyle w:val="ListBullet"/>
        <w:numPr>
          <w:ilvl w:val="0"/>
          <w:numId w:val="0"/>
        </w:numPr>
        <w:ind w:left="144" w:hanging="144"/>
        <w:rPr>
          <w:b/>
          <w:sz w:val="22"/>
        </w:rPr>
      </w:pPr>
    </w:p>
    <w:p w:rsidR="00FA3DB6" w:rsidRDefault="00FA3DB6" w:rsidP="00FA3DB6">
      <w:pPr>
        <w:pStyle w:val="ListBullet"/>
        <w:numPr>
          <w:ilvl w:val="0"/>
          <w:numId w:val="0"/>
        </w:numPr>
        <w:spacing w:line="480" w:lineRule="auto"/>
        <w:ind w:left="144" w:hanging="144"/>
        <w:rPr>
          <w:b/>
          <w:sz w:val="30"/>
          <w:szCs w:val="30"/>
        </w:rPr>
      </w:pPr>
      <w:r>
        <w:rPr>
          <w:b/>
          <w:sz w:val="30"/>
          <w:szCs w:val="30"/>
        </w:rPr>
        <w:t>Personal</w:t>
      </w:r>
    </w:p>
    <w:p w:rsidR="00FA3DB6" w:rsidRDefault="00FA3DB6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Father’s name</w:t>
      </w:r>
      <w:r w:rsidRPr="00FA3DB6">
        <w:rPr>
          <w:sz w:val="22"/>
          <w:szCs w:val="30"/>
        </w:rPr>
        <w:t xml:space="preserve">: </w:t>
      </w:r>
      <w:r>
        <w:rPr>
          <w:sz w:val="22"/>
          <w:szCs w:val="30"/>
        </w:rPr>
        <w:t>Md. Abul Bashar Mizi</w:t>
      </w:r>
    </w:p>
    <w:p w:rsidR="00FA3DB6" w:rsidRDefault="00FA3DB6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Mother’s name</w:t>
      </w:r>
      <w:r>
        <w:rPr>
          <w:sz w:val="22"/>
          <w:szCs w:val="30"/>
        </w:rPr>
        <w:t>: Roushon Ara Begum</w:t>
      </w:r>
    </w:p>
    <w:p w:rsidR="00FA3DB6" w:rsidRDefault="00FA3DB6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Date of Birth</w:t>
      </w:r>
      <w:r>
        <w:rPr>
          <w:sz w:val="22"/>
          <w:szCs w:val="30"/>
        </w:rPr>
        <w:t>: 05 July, 1994</w:t>
      </w:r>
    </w:p>
    <w:p w:rsidR="003D4EC8" w:rsidRDefault="003D4EC8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>
        <w:rPr>
          <w:b/>
          <w:sz w:val="22"/>
          <w:szCs w:val="30"/>
        </w:rPr>
        <w:t>Sex</w:t>
      </w:r>
      <w:r w:rsidRPr="003D4EC8">
        <w:rPr>
          <w:sz w:val="22"/>
          <w:szCs w:val="30"/>
        </w:rPr>
        <w:t>:</w:t>
      </w:r>
      <w:r>
        <w:rPr>
          <w:sz w:val="22"/>
          <w:szCs w:val="30"/>
        </w:rPr>
        <w:t xml:space="preserve"> Male</w:t>
      </w:r>
    </w:p>
    <w:p w:rsidR="00FA3DB6" w:rsidRDefault="00FA3DB6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Marital status</w:t>
      </w:r>
      <w:r>
        <w:rPr>
          <w:sz w:val="22"/>
          <w:szCs w:val="30"/>
        </w:rPr>
        <w:t>: Single</w:t>
      </w:r>
    </w:p>
    <w:p w:rsidR="00FA3DB6" w:rsidRDefault="00FA3DB6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Nationality:</w:t>
      </w:r>
      <w:r>
        <w:rPr>
          <w:sz w:val="22"/>
          <w:szCs w:val="30"/>
        </w:rPr>
        <w:t xml:space="preserve"> Bangladesh</w:t>
      </w:r>
    </w:p>
    <w:p w:rsidR="00FA3DB6" w:rsidRDefault="00FA3DB6" w:rsidP="00FA3DB6">
      <w:pPr>
        <w:pStyle w:val="ListBullet"/>
        <w:numPr>
          <w:ilvl w:val="0"/>
          <w:numId w:val="0"/>
        </w:numPr>
        <w:spacing w:line="480" w:lineRule="auto"/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Address:</w:t>
      </w:r>
      <w:r>
        <w:rPr>
          <w:sz w:val="22"/>
          <w:szCs w:val="30"/>
        </w:rPr>
        <w:t xml:space="preserve"> 2F</w:t>
      </w:r>
      <w:r w:rsidR="00A302C3">
        <w:rPr>
          <w:sz w:val="22"/>
          <w:szCs w:val="30"/>
        </w:rPr>
        <w:t>-3, Mirpur-2, Dhaka, Bangladesh</w:t>
      </w:r>
    </w:p>
    <w:p w:rsidR="00FA3DB6" w:rsidRPr="00FA3DB6" w:rsidRDefault="00FA3DB6" w:rsidP="00FA3DB6">
      <w:r>
        <w:br w:type="page"/>
      </w:r>
    </w:p>
    <w:sdt>
      <w:sdtPr>
        <w:id w:val="1494989950"/>
        <w:placeholder>
          <w:docPart w:val="CBA4696BE48946928714C6C5182E53C2"/>
        </w:placeholder>
        <w:temporary/>
        <w:showingPlcHdr/>
        <w15:appearance w15:val="hidden"/>
      </w:sdtPr>
      <w:sdtEndPr/>
      <w:sdtContent>
        <w:p w:rsidR="00174C46" w:rsidRDefault="007D00B3" w:rsidP="00F23BA8">
          <w:pPr>
            <w:pStyle w:val="Heading1"/>
            <w:spacing w:line="480" w:lineRule="auto"/>
          </w:pPr>
          <w:r w:rsidRPr="00174C46">
            <w:rPr>
              <w:sz w:val="30"/>
              <w:szCs w:val="30"/>
            </w:rPr>
            <w:t>Experience</w:t>
          </w:r>
        </w:p>
      </w:sdtContent>
    </w:sdt>
    <w:p w:rsidR="00394A6D" w:rsidRDefault="006F7190">
      <w:pPr>
        <w:pStyle w:val="Heading2"/>
      </w:pPr>
      <w:r>
        <w:t>Writer</w:t>
      </w:r>
      <w:r w:rsidR="007D00B3">
        <w:t> | </w:t>
      </w:r>
      <w:r>
        <w:t>UvoCorp</w:t>
      </w:r>
      <w:r w:rsidR="007D00B3">
        <w:t> | </w:t>
      </w:r>
      <w:r>
        <w:t>February, 2017 to present</w:t>
      </w:r>
    </w:p>
    <w:p w:rsidR="00394A6D" w:rsidRPr="006F7190" w:rsidRDefault="006F7190">
      <w:pPr>
        <w:pStyle w:val="ListBullet"/>
        <w:rPr>
          <w:sz w:val="22"/>
        </w:rPr>
      </w:pPr>
      <w:r w:rsidRPr="006F7190">
        <w:rPr>
          <w:sz w:val="22"/>
        </w:rPr>
        <w:t xml:space="preserve">I am </w:t>
      </w:r>
      <w:r w:rsidR="00113155">
        <w:rPr>
          <w:sz w:val="22"/>
        </w:rPr>
        <w:t xml:space="preserve">a verified </w:t>
      </w:r>
      <w:r w:rsidR="00FE4689">
        <w:rPr>
          <w:sz w:val="22"/>
        </w:rPr>
        <w:t xml:space="preserve">full time </w:t>
      </w:r>
      <w:r w:rsidR="00113155">
        <w:rPr>
          <w:sz w:val="22"/>
        </w:rPr>
        <w:t xml:space="preserve">writer </w:t>
      </w:r>
      <w:r w:rsidRPr="006F7190">
        <w:rPr>
          <w:sz w:val="22"/>
        </w:rPr>
        <w:t>for writing academic assignments and business letters according to clients’ orders.</w:t>
      </w:r>
      <w:r w:rsidR="00174C46">
        <w:rPr>
          <w:sz w:val="22"/>
        </w:rPr>
        <w:t xml:space="preserve"> I had to go through formal examination and recruitment process for this job. For more information, please visit: </w:t>
      </w:r>
      <w:hyperlink w:history="1">
        <w:r w:rsidR="004E7118" w:rsidRPr="007A5D92">
          <w:rPr>
            <w:rStyle w:val="Hyperlink"/>
            <w:sz w:val="22"/>
          </w:rPr>
          <w:t>www.uvocorp.com</w:t>
        </w:r>
        <w:r w:rsidR="004E7118" w:rsidRPr="004E7118">
          <w:rPr>
            <w:rStyle w:val="Hyperlink"/>
            <w:sz w:val="22"/>
            <w:u w:val="none"/>
          </w:rPr>
          <w:t xml:space="preserve"> (UK</w:t>
        </w:r>
      </w:hyperlink>
      <w:r w:rsidR="004E7118">
        <w:rPr>
          <w:sz w:val="22"/>
        </w:rPr>
        <w:t xml:space="preserve"> based)</w:t>
      </w:r>
      <w:r w:rsidR="00174C46">
        <w:rPr>
          <w:sz w:val="22"/>
        </w:rPr>
        <w:t>.</w:t>
      </w:r>
    </w:p>
    <w:p w:rsidR="00394A6D" w:rsidRDefault="00174C46">
      <w:pPr>
        <w:pStyle w:val="Heading2"/>
      </w:pPr>
      <w:r>
        <w:t>writer</w:t>
      </w:r>
      <w:r w:rsidR="007D00B3">
        <w:t> | </w:t>
      </w:r>
      <w:r>
        <w:t>universal Web experts</w:t>
      </w:r>
      <w:r w:rsidR="007D00B3">
        <w:t> | </w:t>
      </w:r>
      <w:r w:rsidR="00F23BA8">
        <w:t>august 2016 to present</w:t>
      </w:r>
    </w:p>
    <w:p w:rsidR="00394A6D" w:rsidRDefault="00174C46">
      <w:pPr>
        <w:pStyle w:val="ListBullet"/>
        <w:rPr>
          <w:sz w:val="22"/>
        </w:rPr>
      </w:pPr>
      <w:r w:rsidRPr="00174C46">
        <w:rPr>
          <w:sz w:val="22"/>
        </w:rPr>
        <w:t xml:space="preserve">This is a USA based software company where I write </w:t>
      </w:r>
      <w:r w:rsidR="00F23BA8">
        <w:rPr>
          <w:sz w:val="22"/>
        </w:rPr>
        <w:t xml:space="preserve">and update </w:t>
      </w:r>
      <w:r w:rsidRPr="00174C46">
        <w:rPr>
          <w:sz w:val="22"/>
        </w:rPr>
        <w:t xml:space="preserve">their site’s contents. </w:t>
      </w:r>
    </w:p>
    <w:p w:rsidR="00F23BA8" w:rsidRDefault="00F23BA8" w:rsidP="00F23BA8">
      <w:pPr>
        <w:pStyle w:val="Heading2"/>
      </w:pPr>
      <w:r>
        <w:t>Software projects | regular university studies | september 2016 to present</w:t>
      </w:r>
    </w:p>
    <w:p w:rsidR="00F23BA8" w:rsidRDefault="00A11536" w:rsidP="00F23BA8">
      <w:pPr>
        <w:pStyle w:val="ListBullet"/>
        <w:rPr>
          <w:sz w:val="22"/>
        </w:rPr>
      </w:pPr>
      <w:r>
        <w:rPr>
          <w:sz w:val="22"/>
        </w:rPr>
        <w:t>I have composed two</w:t>
      </w:r>
      <w:r w:rsidR="00F23BA8">
        <w:rPr>
          <w:sz w:val="22"/>
        </w:rPr>
        <w:t xml:space="preserve"> </w:t>
      </w:r>
      <w:r>
        <w:rPr>
          <w:sz w:val="22"/>
        </w:rPr>
        <w:t>major software documentations and specifications for project purpose.</w:t>
      </w:r>
    </w:p>
    <w:p w:rsidR="00AF3404" w:rsidRDefault="00AF3404" w:rsidP="00AF3404">
      <w:pPr>
        <w:pStyle w:val="Heading2"/>
      </w:pPr>
      <w:r>
        <w:t>Online certification | UDEmy | on creative, copy and content writings</w:t>
      </w:r>
    </w:p>
    <w:p w:rsidR="00AF3404" w:rsidRPr="00174C46" w:rsidRDefault="00AF3404" w:rsidP="00AF3404">
      <w:pPr>
        <w:pStyle w:val="ListBullet"/>
        <w:rPr>
          <w:sz w:val="22"/>
        </w:rPr>
      </w:pPr>
      <w:r>
        <w:rPr>
          <w:sz w:val="22"/>
        </w:rPr>
        <w:t xml:space="preserve">I have bought many paid premium courses from Udemy.com on writings and achieved certificates on completion. </w:t>
      </w:r>
    </w:p>
    <w:p w:rsidR="00AF3404" w:rsidRPr="00174C46" w:rsidRDefault="00AF3404" w:rsidP="00AF3404">
      <w:pPr>
        <w:pStyle w:val="ListBullet"/>
        <w:numPr>
          <w:ilvl w:val="0"/>
          <w:numId w:val="0"/>
        </w:numPr>
        <w:ind w:left="144" w:hanging="144"/>
        <w:rPr>
          <w:sz w:val="22"/>
        </w:rPr>
      </w:pPr>
    </w:p>
    <w:p w:rsidR="00F23BA8" w:rsidRPr="00174C46" w:rsidRDefault="00F23BA8" w:rsidP="00F23BA8">
      <w:pPr>
        <w:pStyle w:val="ListBullet"/>
        <w:numPr>
          <w:ilvl w:val="0"/>
          <w:numId w:val="0"/>
        </w:numPr>
        <w:ind w:left="144"/>
        <w:rPr>
          <w:sz w:val="22"/>
        </w:rPr>
      </w:pPr>
    </w:p>
    <w:p w:rsidR="00F23BA8" w:rsidRDefault="00F23BA8" w:rsidP="00F23BA8">
      <w:pPr>
        <w:pStyle w:val="Heading2"/>
      </w:pPr>
    </w:p>
    <w:sectPr w:rsidR="00F23BA8">
      <w:footerReference w:type="default" r:id="rId9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8CF" w:rsidRDefault="006378CF">
      <w:pPr>
        <w:spacing w:after="0"/>
      </w:pPr>
      <w:r>
        <w:separator/>
      </w:r>
    </w:p>
  </w:endnote>
  <w:endnote w:type="continuationSeparator" w:id="0">
    <w:p w:rsidR="006378CF" w:rsidRDefault="006378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A6D" w:rsidRDefault="00394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8CF" w:rsidRDefault="006378CF">
      <w:pPr>
        <w:spacing w:after="0"/>
      </w:pPr>
      <w:r>
        <w:separator/>
      </w:r>
    </w:p>
  </w:footnote>
  <w:footnote w:type="continuationSeparator" w:id="0">
    <w:p w:rsidR="006378CF" w:rsidRDefault="006378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85B0A5B"/>
    <w:multiLevelType w:val="hybridMultilevel"/>
    <w:tmpl w:val="09345A1C"/>
    <w:lvl w:ilvl="0" w:tplc="02442A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154BD"/>
    <w:multiLevelType w:val="hybridMultilevel"/>
    <w:tmpl w:val="3A486D7E"/>
    <w:lvl w:ilvl="0" w:tplc="02442A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C6102"/>
    <w:multiLevelType w:val="hybridMultilevel"/>
    <w:tmpl w:val="A01E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3144B"/>
    <w:multiLevelType w:val="hybridMultilevel"/>
    <w:tmpl w:val="791ECFA8"/>
    <w:lvl w:ilvl="0" w:tplc="02442A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C5"/>
    <w:rsid w:val="0001702C"/>
    <w:rsid w:val="00113155"/>
    <w:rsid w:val="0015313E"/>
    <w:rsid w:val="00174C46"/>
    <w:rsid w:val="002B0E57"/>
    <w:rsid w:val="002B29F0"/>
    <w:rsid w:val="002E7625"/>
    <w:rsid w:val="00394A6D"/>
    <w:rsid w:val="003D4EC8"/>
    <w:rsid w:val="003F339C"/>
    <w:rsid w:val="00440538"/>
    <w:rsid w:val="0044775A"/>
    <w:rsid w:val="00481A7A"/>
    <w:rsid w:val="004C55F3"/>
    <w:rsid w:val="004E7118"/>
    <w:rsid w:val="005467FB"/>
    <w:rsid w:val="005B3FA7"/>
    <w:rsid w:val="005E4389"/>
    <w:rsid w:val="006378CF"/>
    <w:rsid w:val="006A4F11"/>
    <w:rsid w:val="006E0C07"/>
    <w:rsid w:val="006F1F7C"/>
    <w:rsid w:val="006F7190"/>
    <w:rsid w:val="0072586A"/>
    <w:rsid w:val="00743705"/>
    <w:rsid w:val="007B2817"/>
    <w:rsid w:val="007D00B3"/>
    <w:rsid w:val="0084122A"/>
    <w:rsid w:val="00865165"/>
    <w:rsid w:val="00881FE4"/>
    <w:rsid w:val="008B5471"/>
    <w:rsid w:val="00907517"/>
    <w:rsid w:val="00907DF5"/>
    <w:rsid w:val="00955E25"/>
    <w:rsid w:val="00992635"/>
    <w:rsid w:val="009D39A0"/>
    <w:rsid w:val="00A11536"/>
    <w:rsid w:val="00A302C3"/>
    <w:rsid w:val="00A718CE"/>
    <w:rsid w:val="00A83E1D"/>
    <w:rsid w:val="00AF3404"/>
    <w:rsid w:val="00AF490E"/>
    <w:rsid w:val="00B44000"/>
    <w:rsid w:val="00BB24D3"/>
    <w:rsid w:val="00C92EC5"/>
    <w:rsid w:val="00CE27E2"/>
    <w:rsid w:val="00D9058E"/>
    <w:rsid w:val="00DA6E91"/>
    <w:rsid w:val="00DC33BD"/>
    <w:rsid w:val="00DE308C"/>
    <w:rsid w:val="00E14401"/>
    <w:rsid w:val="00E31382"/>
    <w:rsid w:val="00EA6088"/>
    <w:rsid w:val="00EE3A40"/>
    <w:rsid w:val="00F13052"/>
    <w:rsid w:val="00F23BA8"/>
    <w:rsid w:val="00F801F1"/>
    <w:rsid w:val="00FA3DB6"/>
    <w:rsid w:val="00FE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21666F-9D6A-49EA-9722-061FD366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styleId="Hyperlink">
    <w:name w:val="Hyperlink"/>
    <w:basedOn w:val="DefaultParagraphFont"/>
    <w:uiPriority w:val="99"/>
    <w:unhideWhenUsed/>
    <w:rsid w:val="004E711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E4735B8338429C8FCEAC62CAFCE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2A9F3-75FF-4E22-82DD-77EFBDF7FF3D}"/>
      </w:docPartPr>
      <w:docPartBody>
        <w:p w:rsidR="00405C67" w:rsidRDefault="00EA2F9B">
          <w:pPr>
            <w:pStyle w:val="1AE4735B8338429C8FCEAC62CAFCE349"/>
          </w:pPr>
          <w:r>
            <w:t>Skills &amp; Abilities</w:t>
          </w:r>
        </w:p>
      </w:docPartBody>
    </w:docPart>
    <w:docPart>
      <w:docPartPr>
        <w:name w:val="999857FDDB35429890BE4D919BF38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73D4F-2975-4854-B1FA-6B2D34835201}"/>
      </w:docPartPr>
      <w:docPartBody>
        <w:p w:rsidR="00405C67" w:rsidRDefault="00EA2F9B">
          <w:pPr>
            <w:pStyle w:val="999857FDDB35429890BE4D919BF38D08"/>
          </w:pPr>
          <w:r>
            <w:t>Management</w:t>
          </w:r>
        </w:p>
      </w:docPartBody>
    </w:docPart>
    <w:docPart>
      <w:docPartPr>
        <w:name w:val="4B5D96C77479409DB60C4D21B3BE1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D966B-1173-4528-8FED-73B12F13388F}"/>
      </w:docPartPr>
      <w:docPartBody>
        <w:p w:rsidR="00405C67" w:rsidRDefault="00EA2F9B">
          <w:pPr>
            <w:pStyle w:val="4B5D96C77479409DB60C4D21B3BE104F"/>
          </w:pPr>
          <w:r>
            <w:t>Communication</w:t>
          </w:r>
        </w:p>
      </w:docPartBody>
    </w:docPart>
    <w:docPart>
      <w:docPartPr>
        <w:name w:val="FDE5C8126963406D9BFEE7C8B4019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7F61C-67EF-460B-BD0B-7F239A2A82F1}"/>
      </w:docPartPr>
      <w:docPartBody>
        <w:p w:rsidR="00405C67" w:rsidRDefault="00EA2F9B">
          <w:pPr>
            <w:pStyle w:val="FDE5C8126963406D9BFEE7C8B4019453"/>
          </w:pPr>
          <w:r>
            <w:t>Leadership</w:t>
          </w:r>
        </w:p>
      </w:docPartBody>
    </w:docPart>
    <w:docPart>
      <w:docPartPr>
        <w:name w:val="CBA4696BE48946928714C6C5182E5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363BE-E23E-44B7-85D4-0298961727D8}"/>
      </w:docPartPr>
      <w:docPartBody>
        <w:p w:rsidR="00405C67" w:rsidRDefault="00EA2F9B">
          <w:pPr>
            <w:pStyle w:val="CBA4696BE48946928714C6C5182E53C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D6"/>
    <w:rsid w:val="00405C67"/>
    <w:rsid w:val="006A6FDF"/>
    <w:rsid w:val="00B65FD2"/>
    <w:rsid w:val="00C95679"/>
    <w:rsid w:val="00CF63D6"/>
    <w:rsid w:val="00EA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60CBC1E2614154BF5943F72B8175C9">
    <w:name w:val="C660CBC1E2614154BF5943F72B8175C9"/>
  </w:style>
  <w:style w:type="paragraph" w:customStyle="1" w:styleId="D4B016B124464694909CD362C8CAB767">
    <w:name w:val="D4B016B124464694909CD362C8CAB767"/>
  </w:style>
  <w:style w:type="paragraph" w:customStyle="1" w:styleId="0DBF1D4B0392414181366039E84515EF">
    <w:name w:val="0DBF1D4B0392414181366039E84515EF"/>
  </w:style>
  <w:style w:type="paragraph" w:customStyle="1" w:styleId="42FB07CEDB9A4E33A8706AC6B00CEC85">
    <w:name w:val="42FB07CEDB9A4E33A8706AC6B00CEC85"/>
  </w:style>
  <w:style w:type="paragraph" w:customStyle="1" w:styleId="A3495A92131E4DE583CB84A0DC5B4A61">
    <w:name w:val="A3495A92131E4DE583CB84A0DC5B4A61"/>
  </w:style>
  <w:style w:type="paragraph" w:customStyle="1" w:styleId="8AAE2BABA2064913B7AB9A41F378B752">
    <w:name w:val="8AAE2BABA2064913B7AB9A41F378B752"/>
  </w:style>
  <w:style w:type="paragraph" w:customStyle="1" w:styleId="99CF8BF0463C4B52935F5369ADA74C44">
    <w:name w:val="99CF8BF0463C4B52935F5369ADA74C44"/>
  </w:style>
  <w:style w:type="paragraph" w:customStyle="1" w:styleId="9167ABD15EC54EF690E9ABF86AEF4898">
    <w:name w:val="9167ABD15EC54EF690E9ABF86AEF4898"/>
  </w:style>
  <w:style w:type="paragraph" w:customStyle="1" w:styleId="30FDECFD75104D2482E0B5590663F6B6">
    <w:name w:val="30FDECFD75104D2482E0B5590663F6B6"/>
  </w:style>
  <w:style w:type="paragraph" w:customStyle="1" w:styleId="8FCA4361D78A4026B9578E1CF73675C8">
    <w:name w:val="8FCA4361D78A4026B9578E1CF73675C8"/>
  </w:style>
  <w:style w:type="paragraph" w:customStyle="1" w:styleId="638E6BA9ED7042A48D54839EFA1B1E0A">
    <w:name w:val="638E6BA9ED7042A48D54839EFA1B1E0A"/>
  </w:style>
  <w:style w:type="paragraph" w:customStyle="1" w:styleId="1AE4735B8338429C8FCEAC62CAFCE349">
    <w:name w:val="1AE4735B8338429C8FCEAC62CAFCE349"/>
  </w:style>
  <w:style w:type="paragraph" w:customStyle="1" w:styleId="999857FDDB35429890BE4D919BF38D08">
    <w:name w:val="999857FDDB35429890BE4D919BF38D08"/>
  </w:style>
  <w:style w:type="paragraph" w:customStyle="1" w:styleId="FFB4796B36034C5D9728AD7500A941F8">
    <w:name w:val="FFB4796B36034C5D9728AD7500A941F8"/>
  </w:style>
  <w:style w:type="paragraph" w:customStyle="1" w:styleId="1C701F9A294C4A8FBB9D2023FED8483D">
    <w:name w:val="1C701F9A294C4A8FBB9D2023FED8483D"/>
  </w:style>
  <w:style w:type="paragraph" w:customStyle="1" w:styleId="6025293F3CB14438B97B6CF0A261E938">
    <w:name w:val="6025293F3CB14438B97B6CF0A261E938"/>
  </w:style>
  <w:style w:type="paragraph" w:customStyle="1" w:styleId="4B5D96C77479409DB60C4D21B3BE104F">
    <w:name w:val="4B5D96C77479409DB60C4D21B3BE104F"/>
  </w:style>
  <w:style w:type="paragraph" w:customStyle="1" w:styleId="49B7801076224F7B8E86080F6061CD96">
    <w:name w:val="49B7801076224F7B8E86080F6061CD96"/>
  </w:style>
  <w:style w:type="paragraph" w:customStyle="1" w:styleId="FDE5C8126963406D9BFEE7C8B4019453">
    <w:name w:val="FDE5C8126963406D9BFEE7C8B4019453"/>
  </w:style>
  <w:style w:type="paragraph" w:customStyle="1" w:styleId="06FE6AD3B67443A3B44C0DC654C8EB03">
    <w:name w:val="06FE6AD3B67443A3B44C0DC654C8EB03"/>
  </w:style>
  <w:style w:type="paragraph" w:customStyle="1" w:styleId="CBA4696BE48946928714C6C5182E53C2">
    <w:name w:val="CBA4696BE48946928714C6C5182E53C2"/>
  </w:style>
  <w:style w:type="paragraph" w:customStyle="1" w:styleId="541FC80EC466471CAE7F4C624CB91181">
    <w:name w:val="541FC80EC466471CAE7F4C624CB91181"/>
  </w:style>
  <w:style w:type="paragraph" w:customStyle="1" w:styleId="A39CA9C908F446A58FCBCAEF882B7EDF">
    <w:name w:val="A39CA9C908F446A58FCBCAEF882B7EDF"/>
  </w:style>
  <w:style w:type="paragraph" w:customStyle="1" w:styleId="1D49DF042A5C4F0FA70ECE5584CCC851">
    <w:name w:val="1D49DF042A5C4F0FA70ECE5584CCC851"/>
  </w:style>
  <w:style w:type="paragraph" w:customStyle="1" w:styleId="40C4F24EE9EC44788D4FD10B0B1CC0A6">
    <w:name w:val="40C4F24EE9EC44788D4FD10B0B1CC0A6"/>
  </w:style>
  <w:style w:type="paragraph" w:customStyle="1" w:styleId="BEE2605C88AA42CB874DDF5EE00B547E">
    <w:name w:val="BEE2605C88AA42CB874DDF5EE00B547E"/>
    <w:rsid w:val="00CF63D6"/>
  </w:style>
  <w:style w:type="paragraph" w:customStyle="1" w:styleId="C89A0C6AFD474AE18427D79F1AA5BB59">
    <w:name w:val="C89A0C6AFD474AE18427D79F1AA5BB59"/>
    <w:rsid w:val="00CF63D6"/>
  </w:style>
  <w:style w:type="paragraph" w:customStyle="1" w:styleId="A075736AD0EF4DCDA64CFA9DD37D32C5">
    <w:name w:val="A075736AD0EF4DCDA64CFA9DD37D32C5"/>
    <w:rsid w:val="00CF63D6"/>
  </w:style>
  <w:style w:type="paragraph" w:customStyle="1" w:styleId="C34376833861420580E19F6269E28A1A">
    <w:name w:val="C34376833861420580E19F6269E28A1A"/>
    <w:rsid w:val="00CF63D6"/>
  </w:style>
  <w:style w:type="paragraph" w:customStyle="1" w:styleId="BAC4B782F1AD451982A48CD7887F5773">
    <w:name w:val="BAC4B782F1AD451982A48CD7887F5773"/>
    <w:rsid w:val="00CF63D6"/>
  </w:style>
  <w:style w:type="paragraph" w:customStyle="1" w:styleId="7AFE6D04FD444CB3A80EC3148F5FD72C">
    <w:name w:val="7AFE6D04FD444CB3A80EC3148F5FD72C"/>
    <w:rsid w:val="00CF63D6"/>
  </w:style>
  <w:style w:type="paragraph" w:customStyle="1" w:styleId="35A5097BE9974409B5E9C60B5E157320">
    <w:name w:val="35A5097BE9974409B5E9C60B5E157320"/>
    <w:rsid w:val="00CF63D6"/>
  </w:style>
  <w:style w:type="paragraph" w:customStyle="1" w:styleId="7E295BAFA4B54CCC8BE77A044C4BC9F5">
    <w:name w:val="7E295BAFA4B54CCC8BE77A044C4BC9F5"/>
    <w:rsid w:val="00CF63D6"/>
  </w:style>
  <w:style w:type="paragraph" w:customStyle="1" w:styleId="C6ECC27B21AA436893194E99149BE500">
    <w:name w:val="C6ECC27B21AA436893194E99149BE500"/>
    <w:rsid w:val="00CF63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A2E51-7A0A-43B1-9A2C-3A059EB6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199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Windows User</cp:lastModifiedBy>
  <cp:revision>47</cp:revision>
  <dcterms:created xsi:type="dcterms:W3CDTF">2017-03-29T18:18:00Z</dcterms:created>
  <dcterms:modified xsi:type="dcterms:W3CDTF">2017-07-14T05:38:00Z</dcterms:modified>
  <cp:version/>
</cp:coreProperties>
</file>