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24D3" w:rsidRDefault="009D39A0" w:rsidP="00E31382">
      <w:pPr>
        <w:pStyle w:val="Title"/>
        <w:rPr>
          <w:sz w:val="56"/>
        </w:rPr>
      </w:pPr>
      <w:r>
        <w:rPr>
          <w:noProof/>
          <w:sz w:val="56"/>
          <w:lang w:eastAsia="en-US"/>
        </w:rPr>
        <w:drawing>
          <wp:anchor distT="0" distB="0" distL="114300" distR="114300" simplePos="0" relativeHeight="251658240" behindDoc="0" locked="0" layoutInCell="1" allowOverlap="1">
            <wp:simplePos x="914400" y="822960"/>
            <wp:positionH relativeFrom="margin">
              <wp:align>left</wp:align>
            </wp:positionH>
            <wp:positionV relativeFrom="paragraph">
              <wp:align>top</wp:align>
            </wp:positionV>
            <wp:extent cx="1874520" cy="1939925"/>
            <wp:effectExtent l="0" t="0" r="0" b="317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assport_size_photo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5872" cy="19522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56"/>
        </w:rPr>
        <w:t>Abdullah Al Alif</w:t>
      </w:r>
    </w:p>
    <w:p w:rsidR="00394A6D" w:rsidRPr="00E31382" w:rsidRDefault="00E31382">
      <w:pPr>
        <w:rPr>
          <w:sz w:val="24"/>
        </w:rPr>
      </w:pPr>
      <w:r w:rsidRPr="00E31382">
        <w:rPr>
          <w:sz w:val="24"/>
        </w:rPr>
        <w:t>Mirpur-2, Dhaka, Bangladesh</w:t>
      </w:r>
      <w:r w:rsidR="007D00B3" w:rsidRPr="00E31382">
        <w:rPr>
          <w:sz w:val="24"/>
        </w:rPr>
        <w:t> | </w:t>
      </w:r>
      <w:r w:rsidR="009D39A0">
        <w:rPr>
          <w:sz w:val="24"/>
        </w:rPr>
        <w:t xml:space="preserve">+8801674 908 </w:t>
      </w:r>
      <w:r w:rsidR="00C92EC5" w:rsidRPr="00E31382">
        <w:rPr>
          <w:sz w:val="24"/>
        </w:rPr>
        <w:t>356</w:t>
      </w:r>
      <w:r w:rsidR="007D00B3" w:rsidRPr="00E31382">
        <w:rPr>
          <w:sz w:val="24"/>
        </w:rPr>
        <w:t> | </w:t>
      </w:r>
      <w:r w:rsidR="00C92EC5" w:rsidRPr="00E31382">
        <w:rPr>
          <w:sz w:val="24"/>
        </w:rPr>
        <w:t>alifabdullah26709@gmail.com</w:t>
      </w:r>
    </w:p>
    <w:p w:rsidR="009D39A0" w:rsidRDefault="009D39A0" w:rsidP="005B3FA7">
      <w:pPr>
        <w:pStyle w:val="Heading1"/>
        <w:spacing w:line="480" w:lineRule="auto"/>
        <w:rPr>
          <w:sz w:val="30"/>
          <w:szCs w:val="30"/>
        </w:rPr>
      </w:pPr>
    </w:p>
    <w:p w:rsidR="00580383" w:rsidRDefault="00580383" w:rsidP="00AB1C95">
      <w:pPr>
        <w:pStyle w:val="ListBullet"/>
        <w:numPr>
          <w:ilvl w:val="0"/>
          <w:numId w:val="0"/>
        </w:numPr>
        <w:rPr>
          <w:sz w:val="24"/>
        </w:rPr>
      </w:pPr>
    </w:p>
    <w:p w:rsidR="00555F63" w:rsidRPr="00AB1C95" w:rsidRDefault="00E057F5" w:rsidP="00AB1C95">
      <w:pPr>
        <w:pStyle w:val="ListBullet"/>
        <w:numPr>
          <w:ilvl w:val="0"/>
          <w:numId w:val="0"/>
        </w:numPr>
        <w:ind w:left="144"/>
        <w:rPr>
          <w:i/>
          <w:sz w:val="24"/>
        </w:rPr>
      </w:pPr>
      <w:r>
        <w:rPr>
          <w:sz w:val="24"/>
        </w:rPr>
        <w:tab/>
      </w:r>
    </w:p>
    <w:p w:rsidR="005B3FA7" w:rsidRPr="008B5471" w:rsidRDefault="008B5471" w:rsidP="005B3FA7">
      <w:pPr>
        <w:pStyle w:val="Heading1"/>
        <w:spacing w:line="480" w:lineRule="auto"/>
        <w:rPr>
          <w:sz w:val="30"/>
          <w:szCs w:val="30"/>
        </w:rPr>
      </w:pPr>
      <w:r w:rsidRPr="008B5471">
        <w:rPr>
          <w:sz w:val="30"/>
          <w:szCs w:val="30"/>
        </w:rPr>
        <w:t>Education</w:t>
      </w:r>
    </w:p>
    <w:p w:rsidR="00394A6D" w:rsidRPr="003C6DAC" w:rsidRDefault="0001702C">
      <w:pPr>
        <w:pStyle w:val="Heading2"/>
        <w:rPr>
          <w:sz w:val="22"/>
          <w:szCs w:val="24"/>
        </w:rPr>
      </w:pPr>
      <w:r w:rsidRPr="003C6DAC">
        <w:rPr>
          <w:sz w:val="22"/>
          <w:szCs w:val="24"/>
        </w:rPr>
        <w:t>Bachelor in Computer SCIENCE</w:t>
      </w:r>
      <w:r w:rsidR="009046A0">
        <w:rPr>
          <w:sz w:val="22"/>
          <w:szCs w:val="24"/>
        </w:rPr>
        <w:t xml:space="preserve"> </w:t>
      </w:r>
      <w:r w:rsidRPr="003C6DAC">
        <w:rPr>
          <w:sz w:val="22"/>
          <w:szCs w:val="24"/>
        </w:rPr>
        <w:t>|</w:t>
      </w:r>
      <w:r w:rsidR="007D00B3" w:rsidRPr="003C6DAC">
        <w:rPr>
          <w:sz w:val="22"/>
          <w:szCs w:val="24"/>
        </w:rPr>
        <w:t> </w:t>
      </w:r>
      <w:r w:rsidR="007B2817" w:rsidRPr="003C6DAC">
        <w:rPr>
          <w:sz w:val="22"/>
          <w:szCs w:val="24"/>
        </w:rPr>
        <w:t>matriculated in may, 2014</w:t>
      </w:r>
      <w:r w:rsidR="007D00B3" w:rsidRPr="003C6DAC">
        <w:rPr>
          <w:sz w:val="22"/>
          <w:szCs w:val="24"/>
        </w:rPr>
        <w:t> | </w:t>
      </w:r>
      <w:r w:rsidRPr="003C6DAC">
        <w:rPr>
          <w:sz w:val="22"/>
          <w:szCs w:val="24"/>
        </w:rPr>
        <w:t>American international university- Bangladesh</w:t>
      </w:r>
      <w:r w:rsidR="0015313E" w:rsidRPr="003C6DAC">
        <w:rPr>
          <w:sz w:val="22"/>
          <w:szCs w:val="24"/>
        </w:rPr>
        <w:t xml:space="preserve"> (AIUB)</w:t>
      </w:r>
    </w:p>
    <w:p w:rsidR="00256677" w:rsidRPr="00EC5A45" w:rsidRDefault="00552F12" w:rsidP="00EC5A45">
      <w:pPr>
        <w:pStyle w:val="ListBullet"/>
        <w:rPr>
          <w:sz w:val="22"/>
        </w:rPr>
      </w:pPr>
      <w:r>
        <w:rPr>
          <w:b/>
          <w:sz w:val="22"/>
        </w:rPr>
        <w:t>Interested Field</w:t>
      </w:r>
      <w:r w:rsidR="00E846CC">
        <w:rPr>
          <w:b/>
          <w:sz w:val="22"/>
        </w:rPr>
        <w:t>s</w:t>
      </w:r>
      <w:r w:rsidR="007D00B3" w:rsidRPr="0001702C">
        <w:rPr>
          <w:b/>
          <w:sz w:val="22"/>
        </w:rPr>
        <w:t>:</w:t>
      </w:r>
      <w:r w:rsidR="007D00B3" w:rsidRPr="0001702C">
        <w:rPr>
          <w:sz w:val="22"/>
        </w:rPr>
        <w:t xml:space="preserve"> </w:t>
      </w:r>
      <w:r w:rsidR="007A4A13">
        <w:rPr>
          <w:sz w:val="22"/>
        </w:rPr>
        <w:t xml:space="preserve">Web Technologies, </w:t>
      </w:r>
      <w:r>
        <w:rPr>
          <w:sz w:val="22"/>
        </w:rPr>
        <w:t>Software</w:t>
      </w:r>
      <w:r w:rsidR="00345564">
        <w:rPr>
          <w:sz w:val="22"/>
        </w:rPr>
        <w:t xml:space="preserve"> Quality Assurance and Testing, Computer Graphics</w:t>
      </w:r>
      <w:r w:rsidR="007A4A13">
        <w:rPr>
          <w:sz w:val="22"/>
        </w:rPr>
        <w:t xml:space="preserve">, </w:t>
      </w:r>
      <w:r w:rsidR="00B44776">
        <w:rPr>
          <w:sz w:val="22"/>
        </w:rPr>
        <w:t>and Operating</w:t>
      </w:r>
      <w:r w:rsidR="009300BA">
        <w:rPr>
          <w:sz w:val="22"/>
        </w:rPr>
        <w:t xml:space="preserve"> Systems.</w:t>
      </w:r>
    </w:p>
    <w:p w:rsidR="002B0E57" w:rsidRDefault="007B2817" w:rsidP="002B0E57">
      <w:pPr>
        <w:pStyle w:val="ListBullet"/>
        <w:rPr>
          <w:sz w:val="22"/>
        </w:rPr>
      </w:pPr>
      <w:r w:rsidRPr="007B2817">
        <w:rPr>
          <w:b/>
          <w:sz w:val="22"/>
        </w:rPr>
        <w:t>CGPA</w:t>
      </w:r>
      <w:r w:rsidR="00C90813">
        <w:rPr>
          <w:sz w:val="22"/>
        </w:rPr>
        <w:t xml:space="preserve">: </w:t>
      </w:r>
      <w:r w:rsidR="00C90813" w:rsidRPr="00083896">
        <w:rPr>
          <w:i/>
          <w:sz w:val="22"/>
        </w:rPr>
        <w:t>3.80</w:t>
      </w:r>
      <w:r w:rsidR="00C90813">
        <w:rPr>
          <w:sz w:val="22"/>
        </w:rPr>
        <w:t xml:space="preserve"> </w:t>
      </w:r>
      <w:r w:rsidRPr="007B2817">
        <w:rPr>
          <w:sz w:val="22"/>
        </w:rPr>
        <w:t xml:space="preserve">on a scale of </w:t>
      </w:r>
      <w:r w:rsidRPr="00083896">
        <w:rPr>
          <w:i/>
          <w:sz w:val="22"/>
        </w:rPr>
        <w:t>4.00</w:t>
      </w:r>
      <w:r w:rsidR="0072586A">
        <w:rPr>
          <w:sz w:val="22"/>
        </w:rPr>
        <w:t xml:space="preserve"> </w:t>
      </w:r>
      <w:r w:rsidR="00AF490E">
        <w:rPr>
          <w:sz w:val="22"/>
        </w:rPr>
        <w:t>(approx. grad. Date- August 2017)</w:t>
      </w:r>
      <w:r w:rsidR="0072586A">
        <w:rPr>
          <w:sz w:val="22"/>
        </w:rPr>
        <w:t>]</w:t>
      </w:r>
      <w:r w:rsidR="006C5A01">
        <w:rPr>
          <w:sz w:val="22"/>
        </w:rPr>
        <w:t xml:space="preserve"> (</w:t>
      </w:r>
      <w:r w:rsidR="001E3731">
        <w:rPr>
          <w:sz w:val="22"/>
        </w:rPr>
        <w:t>having classes</w:t>
      </w:r>
      <w:r w:rsidR="00A40ADE">
        <w:rPr>
          <w:sz w:val="22"/>
        </w:rPr>
        <w:t xml:space="preserve"> </w:t>
      </w:r>
      <w:r w:rsidR="006F2D1B">
        <w:rPr>
          <w:sz w:val="22"/>
        </w:rPr>
        <w:t xml:space="preserve">only </w:t>
      </w:r>
      <w:r w:rsidR="00A40ADE">
        <w:rPr>
          <w:sz w:val="22"/>
        </w:rPr>
        <w:t xml:space="preserve">on Monday and Wednesday for </w:t>
      </w:r>
      <w:r w:rsidR="001A7B09">
        <w:rPr>
          <w:sz w:val="22"/>
        </w:rPr>
        <w:t xml:space="preserve">only </w:t>
      </w:r>
      <w:r w:rsidR="00A40ADE">
        <w:rPr>
          <w:sz w:val="22"/>
        </w:rPr>
        <w:t>3</w:t>
      </w:r>
      <w:r w:rsidR="001E3731">
        <w:rPr>
          <w:sz w:val="22"/>
        </w:rPr>
        <w:t xml:space="preserve"> hours)</w:t>
      </w:r>
    </w:p>
    <w:p w:rsidR="002B0E57" w:rsidRPr="002B0E57" w:rsidRDefault="002B0E57" w:rsidP="002B0E57">
      <w:pPr>
        <w:pStyle w:val="ListBullet"/>
        <w:numPr>
          <w:ilvl w:val="0"/>
          <w:numId w:val="0"/>
        </w:numPr>
        <w:ind w:left="144"/>
        <w:rPr>
          <w:sz w:val="22"/>
        </w:rPr>
      </w:pPr>
    </w:p>
    <w:p w:rsidR="00394A6D" w:rsidRPr="00F801F1" w:rsidRDefault="00F801F1">
      <w:pPr>
        <w:pStyle w:val="Heading2"/>
        <w:rPr>
          <w:sz w:val="22"/>
        </w:rPr>
      </w:pPr>
      <w:r w:rsidRPr="00F801F1">
        <w:rPr>
          <w:sz w:val="22"/>
        </w:rPr>
        <w:t>Higher secondary certifi</w:t>
      </w:r>
      <w:r w:rsidR="007B2817" w:rsidRPr="00F801F1">
        <w:rPr>
          <w:sz w:val="22"/>
        </w:rPr>
        <w:t>cation</w:t>
      </w:r>
      <w:r w:rsidR="007D00B3" w:rsidRPr="00F801F1">
        <w:rPr>
          <w:sz w:val="22"/>
        </w:rPr>
        <w:t> | </w:t>
      </w:r>
      <w:r>
        <w:rPr>
          <w:sz w:val="22"/>
        </w:rPr>
        <w:t>2011</w:t>
      </w:r>
      <w:r w:rsidR="007D00B3" w:rsidRPr="00F801F1">
        <w:rPr>
          <w:sz w:val="22"/>
        </w:rPr>
        <w:t> | </w:t>
      </w:r>
      <w:r>
        <w:rPr>
          <w:sz w:val="22"/>
        </w:rPr>
        <w:t>notre dame college, dhaka</w:t>
      </w:r>
    </w:p>
    <w:p w:rsidR="00394A6D" w:rsidRPr="00F801F1" w:rsidRDefault="007D00B3">
      <w:pPr>
        <w:pStyle w:val="ListBullet"/>
        <w:rPr>
          <w:sz w:val="22"/>
        </w:rPr>
      </w:pPr>
      <w:r w:rsidRPr="00F801F1">
        <w:rPr>
          <w:b/>
          <w:sz w:val="22"/>
        </w:rPr>
        <w:t>Major</w:t>
      </w:r>
      <w:r w:rsidR="00F801F1">
        <w:rPr>
          <w:b/>
          <w:sz w:val="22"/>
        </w:rPr>
        <w:t xml:space="preserve"> Discipline</w:t>
      </w:r>
      <w:r w:rsidRPr="00F801F1">
        <w:rPr>
          <w:sz w:val="22"/>
        </w:rPr>
        <w:t xml:space="preserve">: </w:t>
      </w:r>
      <w:r w:rsidR="00F801F1" w:rsidRPr="00F801F1">
        <w:rPr>
          <w:sz w:val="22"/>
        </w:rPr>
        <w:t>Science</w:t>
      </w:r>
      <w:r w:rsidR="00F801F1" w:rsidRPr="00F801F1">
        <w:rPr>
          <w:sz w:val="22"/>
        </w:rPr>
        <w:tab/>
      </w:r>
    </w:p>
    <w:p w:rsidR="00394A6D" w:rsidRDefault="00F801F1" w:rsidP="00F801F1">
      <w:pPr>
        <w:pStyle w:val="ListBullet"/>
        <w:rPr>
          <w:sz w:val="22"/>
        </w:rPr>
      </w:pPr>
      <w:r w:rsidRPr="00F801F1">
        <w:rPr>
          <w:b/>
          <w:sz w:val="22"/>
        </w:rPr>
        <w:t>CGPA</w:t>
      </w:r>
      <w:r w:rsidRPr="00F801F1">
        <w:rPr>
          <w:sz w:val="22"/>
        </w:rPr>
        <w:t>: 5.00 on a scale of 5.00</w:t>
      </w:r>
    </w:p>
    <w:p w:rsidR="005B3FA7" w:rsidRPr="00F801F1" w:rsidRDefault="005B3FA7" w:rsidP="005B3FA7">
      <w:pPr>
        <w:pStyle w:val="ListBullet"/>
        <w:numPr>
          <w:ilvl w:val="0"/>
          <w:numId w:val="0"/>
        </w:numPr>
        <w:ind w:left="144"/>
        <w:rPr>
          <w:sz w:val="22"/>
        </w:rPr>
      </w:pPr>
    </w:p>
    <w:p w:rsidR="007B2817" w:rsidRPr="00F801F1" w:rsidRDefault="006F1F7C" w:rsidP="007B2817">
      <w:pPr>
        <w:pStyle w:val="Heading2"/>
        <w:rPr>
          <w:sz w:val="22"/>
        </w:rPr>
      </w:pPr>
      <w:r>
        <w:rPr>
          <w:sz w:val="22"/>
        </w:rPr>
        <w:t>secondary school certification</w:t>
      </w:r>
      <w:r w:rsidR="00174C46">
        <w:rPr>
          <w:sz w:val="22"/>
        </w:rPr>
        <w:t xml:space="preserve"> (english version)</w:t>
      </w:r>
      <w:r w:rsidR="007B2817" w:rsidRPr="00F801F1">
        <w:rPr>
          <w:sz w:val="22"/>
        </w:rPr>
        <w:t> | </w:t>
      </w:r>
      <w:r>
        <w:rPr>
          <w:sz w:val="22"/>
        </w:rPr>
        <w:t>2009</w:t>
      </w:r>
      <w:r w:rsidR="007B2817" w:rsidRPr="00F801F1">
        <w:rPr>
          <w:sz w:val="22"/>
        </w:rPr>
        <w:t> | </w:t>
      </w:r>
      <w:r>
        <w:rPr>
          <w:sz w:val="22"/>
        </w:rPr>
        <w:t>Rajuk uttara model school and college</w:t>
      </w:r>
    </w:p>
    <w:p w:rsidR="007B2817" w:rsidRDefault="007B2817" w:rsidP="007B2817">
      <w:pPr>
        <w:pStyle w:val="ListBullet"/>
      </w:pPr>
      <w:r w:rsidRPr="00F801F1">
        <w:rPr>
          <w:b/>
          <w:sz w:val="22"/>
        </w:rPr>
        <w:t>Major</w:t>
      </w:r>
      <w:r w:rsidR="00F801F1" w:rsidRPr="00F801F1">
        <w:rPr>
          <w:b/>
          <w:sz w:val="22"/>
        </w:rPr>
        <w:t xml:space="preserve"> Discipline</w:t>
      </w:r>
      <w:r w:rsidRPr="00F801F1">
        <w:rPr>
          <w:b/>
        </w:rPr>
        <w:t>:</w:t>
      </w:r>
      <w:r>
        <w:t xml:space="preserve"> </w:t>
      </w:r>
      <w:r w:rsidR="00F801F1" w:rsidRPr="00F801F1">
        <w:rPr>
          <w:sz w:val="22"/>
        </w:rPr>
        <w:t>Science</w:t>
      </w:r>
    </w:p>
    <w:p w:rsidR="007B2817" w:rsidRPr="00775EBA" w:rsidRDefault="00F801F1" w:rsidP="006F1F7C">
      <w:pPr>
        <w:pStyle w:val="ListBullet"/>
      </w:pPr>
      <w:r w:rsidRPr="00F801F1">
        <w:rPr>
          <w:b/>
          <w:sz w:val="22"/>
        </w:rPr>
        <w:t>CGPA</w:t>
      </w:r>
      <w:r>
        <w:t xml:space="preserve">: </w:t>
      </w:r>
      <w:r w:rsidRPr="00F801F1">
        <w:rPr>
          <w:sz w:val="22"/>
        </w:rPr>
        <w:t>5.00 on a scale of 5.00</w:t>
      </w:r>
    </w:p>
    <w:p w:rsidR="00775EBA" w:rsidRDefault="00775EBA" w:rsidP="00775EBA">
      <w:pPr>
        <w:pStyle w:val="ListBullet"/>
        <w:numPr>
          <w:ilvl w:val="0"/>
          <w:numId w:val="0"/>
        </w:numPr>
        <w:ind w:left="144" w:hanging="144"/>
      </w:pPr>
    </w:p>
    <w:p w:rsidR="00775EBA" w:rsidRDefault="00775EBA" w:rsidP="00775EBA">
      <w:pPr>
        <w:pStyle w:val="ListBullet"/>
        <w:numPr>
          <w:ilvl w:val="0"/>
          <w:numId w:val="0"/>
        </w:numPr>
        <w:ind w:left="144" w:hanging="144"/>
      </w:pPr>
    </w:p>
    <w:p w:rsidR="00394A6D" w:rsidRDefault="003D6017" w:rsidP="00521CD4">
      <w:pPr>
        <w:tabs>
          <w:tab w:val="left" w:pos="2964"/>
        </w:tabs>
        <w:rPr>
          <w:sz w:val="30"/>
          <w:szCs w:val="30"/>
        </w:rPr>
      </w:pPr>
      <w:sdt>
        <w:sdtPr>
          <w:rPr>
            <w:sz w:val="30"/>
            <w:szCs w:val="30"/>
          </w:rPr>
          <w:id w:val="495469907"/>
          <w:placeholder>
            <w:docPart w:val="1AE4735B8338429C8FCEAC62CAFCE349"/>
          </w:placeholder>
          <w:temporary/>
          <w:showingPlcHdr/>
          <w15:appearance w15:val="hidden"/>
        </w:sdtPr>
        <w:sdtEndPr>
          <w:rPr>
            <w:sz w:val="18"/>
            <w:szCs w:val="18"/>
          </w:rPr>
        </w:sdtEndPr>
        <w:sdtContent>
          <w:r w:rsidR="007D00B3" w:rsidRPr="004C790A">
            <w:rPr>
              <w:b/>
              <w:sz w:val="30"/>
              <w:szCs w:val="30"/>
            </w:rPr>
            <w:t>Skills &amp; Abilities</w:t>
          </w:r>
        </w:sdtContent>
      </w:sdt>
      <w:r w:rsidR="00521CD4">
        <w:rPr>
          <w:sz w:val="30"/>
          <w:szCs w:val="30"/>
        </w:rPr>
        <w:tab/>
      </w:r>
    </w:p>
    <w:sdt>
      <w:sdtPr>
        <w:id w:val="-520701395"/>
        <w:placeholder>
          <w:docPart w:val="999857FDDB35429890BE4D919BF38D08"/>
        </w:placeholder>
        <w:temporary/>
        <w:showingPlcHdr/>
        <w15:appearance w15:val="hidden"/>
      </w:sdtPr>
      <w:sdtEndPr/>
      <w:sdtContent>
        <w:p w:rsidR="00394A6D" w:rsidRDefault="007D00B3">
          <w:pPr>
            <w:pStyle w:val="Heading2"/>
          </w:pPr>
          <w:r w:rsidRPr="00DA6E91">
            <w:rPr>
              <w:sz w:val="22"/>
            </w:rPr>
            <w:t>Management</w:t>
          </w:r>
        </w:p>
      </w:sdtContent>
    </w:sdt>
    <w:p w:rsidR="00394A6D" w:rsidRDefault="00DA6E91">
      <w:pPr>
        <w:pStyle w:val="ListBullet"/>
        <w:rPr>
          <w:sz w:val="22"/>
        </w:rPr>
      </w:pPr>
      <w:r w:rsidRPr="00DA6E91">
        <w:rPr>
          <w:sz w:val="22"/>
        </w:rPr>
        <w:t>Organizational skills gathered from club level experiences, i.e. Notre Dame Science Club (NDSC) and AIUB Co</w:t>
      </w:r>
      <w:r>
        <w:rPr>
          <w:sz w:val="22"/>
        </w:rPr>
        <w:t xml:space="preserve">mputer Club (ACC). I also </w:t>
      </w:r>
      <w:r w:rsidR="00A718CE">
        <w:rPr>
          <w:sz w:val="22"/>
        </w:rPr>
        <w:t>experienced</w:t>
      </w:r>
      <w:r w:rsidR="00907517">
        <w:rPr>
          <w:sz w:val="22"/>
        </w:rPr>
        <w:t xml:space="preserve"> some M</w:t>
      </w:r>
      <w:r w:rsidRPr="00DA6E91">
        <w:rPr>
          <w:sz w:val="22"/>
        </w:rPr>
        <w:t xml:space="preserve">ilitary discipline and skills. </w:t>
      </w:r>
    </w:p>
    <w:p w:rsidR="00232FFD" w:rsidRPr="00DA6E91" w:rsidRDefault="00232FFD" w:rsidP="00232FFD">
      <w:pPr>
        <w:pStyle w:val="ListBullet"/>
        <w:numPr>
          <w:ilvl w:val="0"/>
          <w:numId w:val="0"/>
        </w:numPr>
        <w:ind w:left="144"/>
        <w:rPr>
          <w:sz w:val="22"/>
        </w:rPr>
      </w:pPr>
    </w:p>
    <w:p w:rsidR="00394A6D" w:rsidRPr="00907517" w:rsidRDefault="006E66FB">
      <w:pPr>
        <w:pStyle w:val="Heading2"/>
        <w:rPr>
          <w:sz w:val="22"/>
        </w:rPr>
      </w:pPr>
      <w:r>
        <w:rPr>
          <w:sz w:val="22"/>
        </w:rPr>
        <w:lastRenderedPageBreak/>
        <w:t xml:space="preserve">Basic </w:t>
      </w:r>
      <w:r w:rsidR="00907517" w:rsidRPr="00907517">
        <w:rPr>
          <w:sz w:val="22"/>
        </w:rPr>
        <w:t>COmputer</w:t>
      </w:r>
      <w:r w:rsidR="00C57846">
        <w:rPr>
          <w:sz w:val="22"/>
        </w:rPr>
        <w:t xml:space="preserve"> usage</w:t>
      </w:r>
    </w:p>
    <w:p w:rsidR="00394A6D" w:rsidRPr="00907517" w:rsidRDefault="00907517">
      <w:pPr>
        <w:pStyle w:val="ListBullet"/>
        <w:rPr>
          <w:sz w:val="22"/>
        </w:rPr>
      </w:pPr>
      <w:r w:rsidRPr="00907517">
        <w:rPr>
          <w:sz w:val="22"/>
        </w:rPr>
        <w:t>Microsoft Word</w:t>
      </w:r>
      <w:r w:rsidR="006F7190">
        <w:rPr>
          <w:sz w:val="22"/>
        </w:rPr>
        <w:t xml:space="preserve"> </w:t>
      </w:r>
    </w:p>
    <w:p w:rsidR="00907517" w:rsidRPr="00907517" w:rsidRDefault="00907517">
      <w:pPr>
        <w:pStyle w:val="ListBullet"/>
        <w:rPr>
          <w:sz w:val="22"/>
        </w:rPr>
      </w:pPr>
      <w:r w:rsidRPr="00907517">
        <w:rPr>
          <w:sz w:val="22"/>
        </w:rPr>
        <w:t>Microsoft Excel</w:t>
      </w:r>
    </w:p>
    <w:p w:rsidR="00907517" w:rsidRPr="00907517" w:rsidRDefault="00907517">
      <w:pPr>
        <w:pStyle w:val="ListBullet"/>
        <w:rPr>
          <w:sz w:val="22"/>
        </w:rPr>
      </w:pPr>
      <w:r w:rsidRPr="00907517">
        <w:rPr>
          <w:sz w:val="22"/>
        </w:rPr>
        <w:t>Microsoft PowerPoint</w:t>
      </w:r>
    </w:p>
    <w:p w:rsidR="00907517" w:rsidRPr="006E66FB" w:rsidRDefault="00907517" w:rsidP="006E66FB">
      <w:pPr>
        <w:pStyle w:val="ListBullet"/>
        <w:rPr>
          <w:sz w:val="22"/>
        </w:rPr>
      </w:pPr>
      <w:r w:rsidRPr="00907517">
        <w:rPr>
          <w:sz w:val="22"/>
        </w:rPr>
        <w:t>Windows/Linux/Mac OSX</w:t>
      </w:r>
    </w:p>
    <w:p w:rsidR="006E66FB" w:rsidRPr="00907517" w:rsidRDefault="006E66FB" w:rsidP="002E58FC">
      <w:pPr>
        <w:pStyle w:val="ListBullet"/>
        <w:numPr>
          <w:ilvl w:val="0"/>
          <w:numId w:val="0"/>
        </w:numPr>
        <w:rPr>
          <w:sz w:val="22"/>
        </w:rPr>
      </w:pPr>
    </w:p>
    <w:p w:rsidR="00394A6D" w:rsidRPr="00543135" w:rsidRDefault="006E66FB" w:rsidP="004B1642">
      <w:pPr>
        <w:pStyle w:val="Heading3"/>
        <w:spacing w:line="360" w:lineRule="auto"/>
        <w:ind w:left="-5"/>
        <w:rPr>
          <w:b/>
          <w:sz w:val="22"/>
        </w:rPr>
      </w:pPr>
      <w:r w:rsidRPr="00543135">
        <w:rPr>
          <w:b/>
          <w:sz w:val="22"/>
        </w:rPr>
        <w:t>P</w:t>
      </w:r>
      <w:r w:rsidR="00543135" w:rsidRPr="00543135">
        <w:rPr>
          <w:b/>
          <w:sz w:val="22"/>
        </w:rPr>
        <w:t>ROFESSIONAL QUALIFICATION &amp; AFFILIATIONS</w:t>
      </w:r>
    </w:p>
    <w:p w:rsidR="00907517" w:rsidRPr="00EA6088" w:rsidRDefault="00907517" w:rsidP="00907517">
      <w:pPr>
        <w:pStyle w:val="ListBullet"/>
        <w:rPr>
          <w:sz w:val="22"/>
        </w:rPr>
      </w:pPr>
      <w:r w:rsidRPr="00EA6088">
        <w:rPr>
          <w:sz w:val="22"/>
        </w:rPr>
        <w:t>Excellent fluency in English</w:t>
      </w:r>
      <w:r w:rsidR="004B1642">
        <w:rPr>
          <w:sz w:val="22"/>
        </w:rPr>
        <w:t xml:space="preserve"> both oral and written</w:t>
      </w:r>
    </w:p>
    <w:p w:rsidR="00907517" w:rsidRDefault="00907517" w:rsidP="00440538">
      <w:pPr>
        <w:pStyle w:val="ListBullet"/>
        <w:rPr>
          <w:sz w:val="22"/>
        </w:rPr>
      </w:pPr>
      <w:r w:rsidRPr="00EA6088">
        <w:rPr>
          <w:sz w:val="22"/>
        </w:rPr>
        <w:t>Matured public speaker and reasonably good presenter</w:t>
      </w:r>
    </w:p>
    <w:p w:rsidR="004B1642" w:rsidRPr="004B1642" w:rsidRDefault="004B1642" w:rsidP="004B1642">
      <w:pPr>
        <w:pStyle w:val="ListBullet"/>
        <w:rPr>
          <w:sz w:val="22"/>
        </w:rPr>
      </w:pPr>
      <w:r w:rsidRPr="004B1642">
        <w:rPr>
          <w:sz w:val="22"/>
        </w:rPr>
        <w:t>Able to process all sorts of documentations and writings</w:t>
      </w:r>
    </w:p>
    <w:p w:rsidR="004B1642" w:rsidRDefault="00A83C8E" w:rsidP="00440538">
      <w:pPr>
        <w:pStyle w:val="ListBullet"/>
        <w:rPr>
          <w:sz w:val="22"/>
        </w:rPr>
      </w:pPr>
      <w:r>
        <w:rPr>
          <w:sz w:val="22"/>
        </w:rPr>
        <w:t>Undertaking premium courses on Udemy and EDX.</w:t>
      </w:r>
    </w:p>
    <w:p w:rsidR="00834AA2" w:rsidRDefault="004B1642" w:rsidP="00EC5A45">
      <w:pPr>
        <w:pStyle w:val="ListBullet"/>
        <w:rPr>
          <w:sz w:val="22"/>
        </w:rPr>
      </w:pPr>
      <w:r w:rsidRPr="004B1642">
        <w:rPr>
          <w:sz w:val="22"/>
        </w:rPr>
        <w:t xml:space="preserve">CISCO IT essential certification, CISCO </w:t>
      </w:r>
    </w:p>
    <w:p w:rsidR="00987BCF" w:rsidRDefault="00987BCF" w:rsidP="00987BCF">
      <w:pPr>
        <w:pStyle w:val="ListBullet"/>
        <w:numPr>
          <w:ilvl w:val="0"/>
          <w:numId w:val="0"/>
        </w:numPr>
        <w:ind w:left="144"/>
        <w:rPr>
          <w:sz w:val="22"/>
        </w:rPr>
      </w:pPr>
    </w:p>
    <w:p w:rsidR="00987BCF" w:rsidRPr="00543135" w:rsidRDefault="00987BCF" w:rsidP="00987BCF">
      <w:pPr>
        <w:pStyle w:val="Heading3"/>
        <w:spacing w:line="360" w:lineRule="auto"/>
        <w:ind w:left="-5"/>
        <w:rPr>
          <w:b/>
          <w:sz w:val="22"/>
        </w:rPr>
      </w:pPr>
      <w:r>
        <w:rPr>
          <w:b/>
          <w:sz w:val="22"/>
        </w:rPr>
        <w:t xml:space="preserve">RELATED SKILLS </w:t>
      </w:r>
    </w:p>
    <w:p w:rsidR="00987BCF" w:rsidRDefault="00987BCF" w:rsidP="00987BCF">
      <w:pPr>
        <w:pStyle w:val="ListBullet"/>
        <w:rPr>
          <w:sz w:val="22"/>
        </w:rPr>
      </w:pPr>
      <w:r w:rsidRPr="00987BCF">
        <w:rPr>
          <w:sz w:val="22"/>
        </w:rPr>
        <w:t>Having good sense of modern mobile-first UI designs</w:t>
      </w:r>
    </w:p>
    <w:p w:rsidR="005338EE" w:rsidRDefault="005338EE" w:rsidP="005338EE">
      <w:pPr>
        <w:pStyle w:val="ListBullet"/>
        <w:rPr>
          <w:sz w:val="22"/>
        </w:rPr>
      </w:pPr>
      <w:r w:rsidRPr="005338EE">
        <w:rPr>
          <w:sz w:val="22"/>
        </w:rPr>
        <w:t>Creating useful wirefr</w:t>
      </w:r>
      <w:r w:rsidR="0047008D">
        <w:rPr>
          <w:sz w:val="22"/>
        </w:rPr>
        <w:t>ames and mock-ups using Adobe XD</w:t>
      </w:r>
      <w:r w:rsidRPr="005338EE">
        <w:rPr>
          <w:sz w:val="22"/>
        </w:rPr>
        <w:t xml:space="preserve"> for both mobile and web applications</w:t>
      </w:r>
    </w:p>
    <w:p w:rsidR="005338EE" w:rsidRDefault="005338EE" w:rsidP="005338EE">
      <w:pPr>
        <w:pStyle w:val="ListBullet"/>
        <w:rPr>
          <w:sz w:val="22"/>
        </w:rPr>
      </w:pPr>
      <w:r w:rsidRPr="005338EE">
        <w:rPr>
          <w:sz w:val="22"/>
        </w:rPr>
        <w:t>Prototyping using Prottapp.com which is very similar to Balsamiq</w:t>
      </w:r>
    </w:p>
    <w:p w:rsidR="005338EE" w:rsidRDefault="005338EE" w:rsidP="005338EE">
      <w:pPr>
        <w:pStyle w:val="ListBullet"/>
        <w:rPr>
          <w:sz w:val="22"/>
        </w:rPr>
      </w:pPr>
      <w:r w:rsidRPr="005338EE">
        <w:rPr>
          <w:sz w:val="22"/>
        </w:rPr>
        <w:t>Using Adobe Illustrator for creating business cards, flyers</w:t>
      </w:r>
      <w:r w:rsidR="006C38F6">
        <w:rPr>
          <w:sz w:val="22"/>
        </w:rPr>
        <w:t>,</w:t>
      </w:r>
      <w:r w:rsidRPr="005338EE">
        <w:rPr>
          <w:sz w:val="22"/>
        </w:rPr>
        <w:t xml:space="preserve"> typography</w:t>
      </w:r>
      <w:r w:rsidR="006C38F6">
        <w:rPr>
          <w:sz w:val="22"/>
        </w:rPr>
        <w:t>,</w:t>
      </w:r>
      <w:r w:rsidRPr="005338EE">
        <w:rPr>
          <w:sz w:val="22"/>
        </w:rPr>
        <w:t xml:space="preserve"> and other basic design</w:t>
      </w:r>
      <w:r w:rsidR="006C38F6">
        <w:rPr>
          <w:sz w:val="22"/>
        </w:rPr>
        <w:t>s</w:t>
      </w:r>
    </w:p>
    <w:p w:rsidR="005338EE" w:rsidRDefault="005338EE" w:rsidP="005338EE">
      <w:pPr>
        <w:pStyle w:val="ListBullet"/>
        <w:rPr>
          <w:sz w:val="22"/>
        </w:rPr>
      </w:pPr>
      <w:r w:rsidRPr="005338EE">
        <w:rPr>
          <w:sz w:val="22"/>
        </w:rPr>
        <w:t xml:space="preserve">Pretty </w:t>
      </w:r>
      <w:r w:rsidR="00CF7824">
        <w:rPr>
          <w:sz w:val="22"/>
        </w:rPr>
        <w:t>good hand</w:t>
      </w:r>
      <w:r w:rsidRPr="005338EE">
        <w:rPr>
          <w:sz w:val="22"/>
        </w:rPr>
        <w:t xml:space="preserve"> with using </w:t>
      </w:r>
      <w:r w:rsidR="002E58FC">
        <w:rPr>
          <w:sz w:val="22"/>
        </w:rPr>
        <w:t>HTML, CSS</w:t>
      </w:r>
      <w:r w:rsidRPr="005338EE">
        <w:rPr>
          <w:sz w:val="22"/>
        </w:rPr>
        <w:t>3 along with SCSS and frameworks like Bootstrap, Bulma and Semantic UI</w:t>
      </w:r>
    </w:p>
    <w:p w:rsidR="005338EE" w:rsidRDefault="005338EE" w:rsidP="005338EE">
      <w:pPr>
        <w:pStyle w:val="ListBullet"/>
        <w:rPr>
          <w:sz w:val="22"/>
        </w:rPr>
      </w:pPr>
      <w:r w:rsidRPr="005338EE">
        <w:rPr>
          <w:sz w:val="22"/>
        </w:rPr>
        <w:t xml:space="preserve">Good with basic </w:t>
      </w:r>
      <w:r w:rsidR="0047008D" w:rsidRPr="005338EE">
        <w:rPr>
          <w:sz w:val="22"/>
        </w:rPr>
        <w:t>JavaScript</w:t>
      </w:r>
      <w:r w:rsidRPr="005338EE">
        <w:rPr>
          <w:sz w:val="22"/>
        </w:rPr>
        <w:t xml:space="preserve"> and </w:t>
      </w:r>
      <w:r w:rsidR="0047008D" w:rsidRPr="005338EE">
        <w:rPr>
          <w:sz w:val="22"/>
        </w:rPr>
        <w:t>JQuery</w:t>
      </w:r>
    </w:p>
    <w:p w:rsidR="005338EE" w:rsidRDefault="005338EE" w:rsidP="005338EE">
      <w:pPr>
        <w:pStyle w:val="ListBullet"/>
        <w:rPr>
          <w:sz w:val="22"/>
        </w:rPr>
      </w:pPr>
      <w:r w:rsidRPr="005338EE">
        <w:rPr>
          <w:sz w:val="22"/>
        </w:rPr>
        <w:t>Expertise on composing software documentations, user manual, release notes and other business writings</w:t>
      </w:r>
    </w:p>
    <w:p w:rsidR="005338EE" w:rsidRDefault="005338EE" w:rsidP="005338EE">
      <w:pPr>
        <w:pStyle w:val="ListBullet"/>
        <w:rPr>
          <w:sz w:val="22"/>
        </w:rPr>
      </w:pPr>
      <w:r w:rsidRPr="005338EE">
        <w:rPr>
          <w:sz w:val="22"/>
        </w:rPr>
        <w:t xml:space="preserve">Regular visitor and follower of Modern UI/UX layouts </w:t>
      </w:r>
      <w:r w:rsidR="006C38F6">
        <w:rPr>
          <w:sz w:val="22"/>
        </w:rPr>
        <w:t>web</w:t>
      </w:r>
      <w:r w:rsidRPr="005338EE">
        <w:rPr>
          <w:sz w:val="22"/>
        </w:rPr>
        <w:t>sites</w:t>
      </w:r>
      <w:r w:rsidR="005A585F">
        <w:rPr>
          <w:sz w:val="22"/>
        </w:rPr>
        <w:t>/</w:t>
      </w:r>
      <w:r w:rsidR="006C38F6">
        <w:rPr>
          <w:sz w:val="22"/>
        </w:rPr>
        <w:t>Blogs</w:t>
      </w:r>
      <w:r w:rsidRPr="005338EE">
        <w:rPr>
          <w:sz w:val="22"/>
        </w:rPr>
        <w:t xml:space="preserve"> like onepagelove.com, uimovement.com, goodui.org</w:t>
      </w:r>
      <w:r w:rsidR="008C556B">
        <w:rPr>
          <w:sz w:val="22"/>
        </w:rPr>
        <w:t xml:space="preserve"> etc</w:t>
      </w:r>
      <w:bookmarkStart w:id="0" w:name="_GoBack"/>
      <w:bookmarkEnd w:id="0"/>
    </w:p>
    <w:p w:rsidR="005338EE" w:rsidRDefault="005338EE" w:rsidP="005338EE">
      <w:pPr>
        <w:pStyle w:val="ListBullet"/>
        <w:rPr>
          <w:sz w:val="22"/>
        </w:rPr>
      </w:pPr>
      <w:r w:rsidRPr="005338EE">
        <w:rPr>
          <w:sz w:val="22"/>
        </w:rPr>
        <w:t xml:space="preserve">completing UI/UX course from online </w:t>
      </w:r>
      <w:r w:rsidR="0047008D" w:rsidRPr="005338EE">
        <w:rPr>
          <w:sz w:val="22"/>
        </w:rPr>
        <w:t>learning</w:t>
      </w:r>
      <w:r w:rsidRPr="005338EE">
        <w:rPr>
          <w:sz w:val="22"/>
        </w:rPr>
        <w:t xml:space="preserve"> resource Coursera.com and edx.com</w:t>
      </w:r>
    </w:p>
    <w:p w:rsidR="005338EE" w:rsidRPr="004431A4" w:rsidRDefault="005338EE" w:rsidP="004431A4">
      <w:pPr>
        <w:pStyle w:val="ListBullet"/>
        <w:rPr>
          <w:sz w:val="22"/>
        </w:rPr>
      </w:pPr>
      <w:r w:rsidRPr="005338EE">
        <w:rPr>
          <w:sz w:val="22"/>
        </w:rPr>
        <w:t xml:space="preserve">Performing expensive premium courses from Udemy on parallax effect, good </w:t>
      </w:r>
      <w:r w:rsidR="0047008D">
        <w:rPr>
          <w:sz w:val="22"/>
        </w:rPr>
        <w:t>UI</w:t>
      </w:r>
      <w:r w:rsidRPr="005338EE">
        <w:rPr>
          <w:sz w:val="22"/>
        </w:rPr>
        <w:t xml:space="preserve"> and one page sites. </w:t>
      </w:r>
      <w:r w:rsidR="001E5957" w:rsidRPr="005338EE">
        <w:rPr>
          <w:sz w:val="22"/>
        </w:rPr>
        <w:t>Also</w:t>
      </w:r>
      <w:r w:rsidRPr="005338EE">
        <w:rPr>
          <w:sz w:val="22"/>
        </w:rPr>
        <w:t xml:space="preserve">, </w:t>
      </w:r>
      <w:r w:rsidR="0047008D">
        <w:rPr>
          <w:sz w:val="22"/>
        </w:rPr>
        <w:t>CSS</w:t>
      </w:r>
      <w:r w:rsidRPr="005338EE">
        <w:rPr>
          <w:sz w:val="22"/>
        </w:rPr>
        <w:t xml:space="preserve"> layouts like flexbox,</w:t>
      </w:r>
      <w:r w:rsidR="004431A4">
        <w:rPr>
          <w:sz w:val="22"/>
        </w:rPr>
        <w:t xml:space="preserve"> </w:t>
      </w:r>
      <w:r w:rsidR="0047008D" w:rsidRPr="004431A4">
        <w:rPr>
          <w:sz w:val="22"/>
        </w:rPr>
        <w:t>CSS</w:t>
      </w:r>
      <w:r w:rsidRPr="004431A4">
        <w:rPr>
          <w:sz w:val="22"/>
        </w:rPr>
        <w:t xml:space="preserve"> grids etc. Learning </w:t>
      </w:r>
      <w:r w:rsidR="00236C47">
        <w:rPr>
          <w:sz w:val="22"/>
        </w:rPr>
        <w:t>to build</w:t>
      </w:r>
      <w:r w:rsidRPr="004431A4">
        <w:rPr>
          <w:sz w:val="22"/>
        </w:rPr>
        <w:t xml:space="preserve"> responsive sites using adobe muse and </w:t>
      </w:r>
      <w:r w:rsidR="0047008D" w:rsidRPr="004431A4">
        <w:rPr>
          <w:sz w:val="22"/>
        </w:rPr>
        <w:t>web flow</w:t>
      </w:r>
      <w:r w:rsidRPr="004431A4">
        <w:rPr>
          <w:sz w:val="22"/>
        </w:rPr>
        <w:t xml:space="preserve"> too</w:t>
      </w:r>
      <w:r w:rsidR="001E5957">
        <w:rPr>
          <w:sz w:val="22"/>
        </w:rPr>
        <w:t>.</w:t>
      </w:r>
    </w:p>
    <w:p w:rsidR="005338EE" w:rsidRPr="00987BCF" w:rsidRDefault="005338EE" w:rsidP="005338EE">
      <w:pPr>
        <w:pStyle w:val="ListBullet"/>
        <w:numPr>
          <w:ilvl w:val="0"/>
          <w:numId w:val="0"/>
        </w:numPr>
        <w:ind w:left="144"/>
        <w:rPr>
          <w:sz w:val="22"/>
        </w:rPr>
      </w:pPr>
    </w:p>
    <w:p w:rsidR="00394A6D" w:rsidRDefault="003D6017">
      <w:pPr>
        <w:pStyle w:val="Heading2"/>
      </w:pPr>
      <w:sdt>
        <w:sdtPr>
          <w:id w:val="-519467818"/>
          <w:placeholder>
            <w:docPart w:val="FDE5C8126963406D9BFEE7C8B4019453"/>
          </w:placeholder>
          <w:temporary/>
          <w:showingPlcHdr/>
          <w15:appearance w15:val="hidden"/>
        </w:sdtPr>
        <w:sdtEndPr/>
        <w:sdtContent>
          <w:r w:rsidR="007D00B3" w:rsidRPr="005467FB">
            <w:rPr>
              <w:sz w:val="22"/>
            </w:rPr>
            <w:t>Leadership</w:t>
          </w:r>
        </w:sdtContent>
      </w:sdt>
      <w:r w:rsidR="004A504F">
        <w:t xml:space="preserve"> </w:t>
      </w:r>
      <w:r w:rsidR="004A504F" w:rsidRPr="004A504F">
        <w:rPr>
          <w:sz w:val="22"/>
        </w:rPr>
        <w:t xml:space="preserve">and </w:t>
      </w:r>
      <w:r w:rsidR="004A504F">
        <w:rPr>
          <w:sz w:val="22"/>
        </w:rPr>
        <w:t>Others</w:t>
      </w:r>
      <w:r w:rsidR="004A504F" w:rsidRPr="004A504F">
        <w:rPr>
          <w:sz w:val="22"/>
        </w:rPr>
        <w:t xml:space="preserve"> </w:t>
      </w:r>
    </w:p>
    <w:p w:rsidR="00394A6D" w:rsidRDefault="005467FB">
      <w:pPr>
        <w:pStyle w:val="ListBullet"/>
        <w:rPr>
          <w:sz w:val="22"/>
        </w:rPr>
      </w:pPr>
      <w:r w:rsidRPr="005467FB">
        <w:rPr>
          <w:sz w:val="22"/>
        </w:rPr>
        <w:t xml:space="preserve">I had an opportunity to serve in </w:t>
      </w:r>
      <w:r w:rsidRPr="00AB53A6">
        <w:rPr>
          <w:i/>
          <w:sz w:val="22"/>
        </w:rPr>
        <w:t>Bangladesh Army</w:t>
      </w:r>
      <w:r w:rsidR="003562C2">
        <w:rPr>
          <w:sz w:val="22"/>
        </w:rPr>
        <w:t xml:space="preserve"> over 1.5 years as an officer </w:t>
      </w:r>
      <w:r>
        <w:rPr>
          <w:sz w:val="22"/>
        </w:rPr>
        <w:t>cadet. In army, everyone is taught with some basic knowledge and behavior of a leader not only in the case of army only, but also for t</w:t>
      </w:r>
      <w:r w:rsidR="00424DBB">
        <w:rPr>
          <w:sz w:val="22"/>
        </w:rPr>
        <w:t>he entire life, in all aspects</w:t>
      </w:r>
    </w:p>
    <w:p w:rsidR="004A504F" w:rsidRDefault="00424DBB">
      <w:pPr>
        <w:pStyle w:val="ListBullet"/>
        <w:rPr>
          <w:sz w:val="22"/>
        </w:rPr>
      </w:pPr>
      <w:r>
        <w:rPr>
          <w:sz w:val="22"/>
        </w:rPr>
        <w:t xml:space="preserve">Have been biased for Mathematics. I achieved special awards in </w:t>
      </w:r>
      <w:r w:rsidRPr="00AB53A6">
        <w:rPr>
          <w:i/>
          <w:sz w:val="22"/>
        </w:rPr>
        <w:t>National Mathematics</w:t>
      </w:r>
      <w:r w:rsidR="00364644" w:rsidRPr="00AB53A6">
        <w:rPr>
          <w:i/>
          <w:sz w:val="22"/>
        </w:rPr>
        <w:t xml:space="preserve"> Olympiad</w:t>
      </w:r>
      <w:r w:rsidR="00364644">
        <w:rPr>
          <w:sz w:val="22"/>
        </w:rPr>
        <w:t xml:space="preserve"> back in my school</w:t>
      </w:r>
    </w:p>
    <w:p w:rsidR="00424DBB" w:rsidRDefault="00424DBB">
      <w:pPr>
        <w:pStyle w:val="ListBullet"/>
        <w:rPr>
          <w:sz w:val="22"/>
        </w:rPr>
      </w:pPr>
      <w:r>
        <w:rPr>
          <w:sz w:val="22"/>
        </w:rPr>
        <w:t>Well mannered, disciplined and regular in my duties. I never missed a single class in my</w:t>
      </w:r>
      <w:r w:rsidR="003875AC">
        <w:rPr>
          <w:sz w:val="22"/>
        </w:rPr>
        <w:t xml:space="preserve"> school and college, thus</w:t>
      </w:r>
      <w:r>
        <w:rPr>
          <w:sz w:val="22"/>
        </w:rPr>
        <w:t xml:space="preserve"> achieved the </w:t>
      </w:r>
      <w:r w:rsidRPr="00AB53A6">
        <w:rPr>
          <w:i/>
          <w:sz w:val="22"/>
        </w:rPr>
        <w:t>Perfect Attendance Certificate</w:t>
      </w:r>
      <w:r>
        <w:rPr>
          <w:sz w:val="22"/>
        </w:rPr>
        <w:t xml:space="preserve"> which is very rare</w:t>
      </w:r>
    </w:p>
    <w:p w:rsidR="00B44000" w:rsidRPr="001017FD" w:rsidRDefault="00424DBB" w:rsidP="001017FD">
      <w:pPr>
        <w:pStyle w:val="ListBullet"/>
        <w:rPr>
          <w:sz w:val="22"/>
        </w:rPr>
      </w:pPr>
      <w:r>
        <w:rPr>
          <w:sz w:val="22"/>
        </w:rPr>
        <w:t xml:space="preserve">Achieved </w:t>
      </w:r>
      <w:r w:rsidR="008367CA" w:rsidRPr="009A3FA7">
        <w:rPr>
          <w:i/>
          <w:sz w:val="22"/>
        </w:rPr>
        <w:t>Dean’s Award</w:t>
      </w:r>
      <w:r>
        <w:rPr>
          <w:sz w:val="22"/>
        </w:rPr>
        <w:t xml:space="preserve"> and have been studying in AIUB with </w:t>
      </w:r>
      <w:r w:rsidR="006655BC">
        <w:rPr>
          <w:sz w:val="22"/>
        </w:rPr>
        <w:t>Scholarship</w:t>
      </w:r>
      <w:r w:rsidR="00C4080F">
        <w:rPr>
          <w:sz w:val="22"/>
        </w:rPr>
        <w:t xml:space="preserve"> since beginning</w:t>
      </w:r>
      <w:r>
        <w:rPr>
          <w:sz w:val="22"/>
        </w:rPr>
        <w:t xml:space="preserve">. </w:t>
      </w:r>
      <w:r w:rsidR="00FB1A1A">
        <w:rPr>
          <w:sz w:val="22"/>
        </w:rPr>
        <w:t xml:space="preserve">Retaining potential expectation to achieve </w:t>
      </w:r>
      <w:r w:rsidR="00FB1A1A" w:rsidRPr="009A3FA7">
        <w:rPr>
          <w:i/>
          <w:sz w:val="22"/>
        </w:rPr>
        <w:t>Cum Laude</w:t>
      </w:r>
      <w:r w:rsidR="00FB1A1A">
        <w:rPr>
          <w:sz w:val="22"/>
        </w:rPr>
        <w:t>.</w:t>
      </w:r>
    </w:p>
    <w:p w:rsidR="00FA3DB6" w:rsidRDefault="00FA3DB6" w:rsidP="00FA3DB6">
      <w:pPr>
        <w:pStyle w:val="ListBullet"/>
        <w:numPr>
          <w:ilvl w:val="0"/>
          <w:numId w:val="0"/>
        </w:numPr>
        <w:spacing w:line="480" w:lineRule="auto"/>
        <w:ind w:left="144" w:hanging="144"/>
        <w:rPr>
          <w:b/>
          <w:sz w:val="30"/>
          <w:szCs w:val="30"/>
        </w:rPr>
      </w:pPr>
      <w:r>
        <w:rPr>
          <w:b/>
          <w:sz w:val="30"/>
          <w:szCs w:val="30"/>
        </w:rPr>
        <w:lastRenderedPageBreak/>
        <w:t>Personal</w:t>
      </w:r>
    </w:p>
    <w:p w:rsidR="00FA3DB6" w:rsidRDefault="00FA3DB6" w:rsidP="00FA3DB6">
      <w:pPr>
        <w:pStyle w:val="ListBullet"/>
        <w:numPr>
          <w:ilvl w:val="0"/>
          <w:numId w:val="0"/>
        </w:numPr>
        <w:ind w:left="144" w:hanging="144"/>
        <w:rPr>
          <w:sz w:val="22"/>
          <w:szCs w:val="30"/>
        </w:rPr>
      </w:pPr>
      <w:r w:rsidRPr="00D9058E">
        <w:rPr>
          <w:b/>
          <w:sz w:val="22"/>
          <w:szCs w:val="30"/>
        </w:rPr>
        <w:t>Father’s name</w:t>
      </w:r>
      <w:r w:rsidRPr="00FA3DB6">
        <w:rPr>
          <w:sz w:val="22"/>
          <w:szCs w:val="30"/>
        </w:rPr>
        <w:t xml:space="preserve">: </w:t>
      </w:r>
      <w:r>
        <w:rPr>
          <w:sz w:val="22"/>
          <w:szCs w:val="30"/>
        </w:rPr>
        <w:t>Md. Abul Bashar Mizi</w:t>
      </w:r>
    </w:p>
    <w:p w:rsidR="00FA3DB6" w:rsidRDefault="00FA3DB6" w:rsidP="00FA3DB6">
      <w:pPr>
        <w:pStyle w:val="ListBullet"/>
        <w:numPr>
          <w:ilvl w:val="0"/>
          <w:numId w:val="0"/>
        </w:numPr>
        <w:ind w:left="144" w:hanging="144"/>
        <w:rPr>
          <w:sz w:val="22"/>
          <w:szCs w:val="30"/>
        </w:rPr>
      </w:pPr>
      <w:r w:rsidRPr="00D9058E">
        <w:rPr>
          <w:b/>
          <w:sz w:val="22"/>
          <w:szCs w:val="30"/>
        </w:rPr>
        <w:t>Mother’s name</w:t>
      </w:r>
      <w:r>
        <w:rPr>
          <w:sz w:val="22"/>
          <w:szCs w:val="30"/>
        </w:rPr>
        <w:t>: Roushon Ara Begum</w:t>
      </w:r>
    </w:p>
    <w:p w:rsidR="00FA3DB6" w:rsidRDefault="00FA3DB6" w:rsidP="00FA3DB6">
      <w:pPr>
        <w:pStyle w:val="ListBullet"/>
        <w:numPr>
          <w:ilvl w:val="0"/>
          <w:numId w:val="0"/>
        </w:numPr>
        <w:ind w:left="144" w:hanging="144"/>
        <w:rPr>
          <w:sz w:val="22"/>
          <w:szCs w:val="30"/>
        </w:rPr>
      </w:pPr>
      <w:r w:rsidRPr="00D9058E">
        <w:rPr>
          <w:b/>
          <w:sz w:val="22"/>
          <w:szCs w:val="30"/>
        </w:rPr>
        <w:t>Date of Birth</w:t>
      </w:r>
      <w:r>
        <w:rPr>
          <w:sz w:val="22"/>
          <w:szCs w:val="30"/>
        </w:rPr>
        <w:t>: 05 July, 1994</w:t>
      </w:r>
    </w:p>
    <w:p w:rsidR="003D4EC8" w:rsidRDefault="003D4EC8" w:rsidP="00FA3DB6">
      <w:pPr>
        <w:pStyle w:val="ListBullet"/>
        <w:numPr>
          <w:ilvl w:val="0"/>
          <w:numId w:val="0"/>
        </w:numPr>
        <w:ind w:left="144" w:hanging="144"/>
        <w:rPr>
          <w:sz w:val="22"/>
          <w:szCs w:val="30"/>
        </w:rPr>
      </w:pPr>
      <w:r>
        <w:rPr>
          <w:b/>
          <w:sz w:val="22"/>
          <w:szCs w:val="30"/>
        </w:rPr>
        <w:t>Sex</w:t>
      </w:r>
      <w:r w:rsidRPr="003D4EC8">
        <w:rPr>
          <w:sz w:val="22"/>
          <w:szCs w:val="30"/>
        </w:rPr>
        <w:t>:</w:t>
      </w:r>
      <w:r>
        <w:rPr>
          <w:sz w:val="22"/>
          <w:szCs w:val="30"/>
        </w:rPr>
        <w:t xml:space="preserve"> Male</w:t>
      </w:r>
    </w:p>
    <w:p w:rsidR="00FA3DB6" w:rsidRDefault="00FA3DB6" w:rsidP="00FA3DB6">
      <w:pPr>
        <w:pStyle w:val="ListBullet"/>
        <w:numPr>
          <w:ilvl w:val="0"/>
          <w:numId w:val="0"/>
        </w:numPr>
        <w:ind w:left="144" w:hanging="144"/>
        <w:rPr>
          <w:sz w:val="22"/>
          <w:szCs w:val="30"/>
        </w:rPr>
      </w:pPr>
      <w:r w:rsidRPr="00D9058E">
        <w:rPr>
          <w:b/>
          <w:sz w:val="22"/>
          <w:szCs w:val="30"/>
        </w:rPr>
        <w:t>Marital status</w:t>
      </w:r>
      <w:r>
        <w:rPr>
          <w:sz w:val="22"/>
          <w:szCs w:val="30"/>
        </w:rPr>
        <w:t>: Single</w:t>
      </w:r>
    </w:p>
    <w:p w:rsidR="00FA3DB6" w:rsidRDefault="00FA3DB6" w:rsidP="00FA3DB6">
      <w:pPr>
        <w:pStyle w:val="ListBullet"/>
        <w:numPr>
          <w:ilvl w:val="0"/>
          <w:numId w:val="0"/>
        </w:numPr>
        <w:ind w:left="144" w:hanging="144"/>
        <w:rPr>
          <w:sz w:val="22"/>
          <w:szCs w:val="30"/>
        </w:rPr>
      </w:pPr>
      <w:r w:rsidRPr="00D9058E">
        <w:rPr>
          <w:b/>
          <w:sz w:val="22"/>
          <w:szCs w:val="30"/>
        </w:rPr>
        <w:t>Nationality:</w:t>
      </w:r>
      <w:r>
        <w:rPr>
          <w:sz w:val="22"/>
          <w:szCs w:val="30"/>
        </w:rPr>
        <w:t xml:space="preserve"> Bangladesh</w:t>
      </w:r>
    </w:p>
    <w:p w:rsidR="00AB1C95" w:rsidRPr="006C38F6" w:rsidRDefault="00FA3DB6" w:rsidP="006C38F6">
      <w:pPr>
        <w:pStyle w:val="ListBullet"/>
        <w:numPr>
          <w:ilvl w:val="0"/>
          <w:numId w:val="0"/>
        </w:numPr>
        <w:spacing w:line="480" w:lineRule="auto"/>
        <w:ind w:left="144" w:hanging="144"/>
        <w:rPr>
          <w:sz w:val="22"/>
          <w:szCs w:val="30"/>
        </w:rPr>
      </w:pPr>
      <w:r w:rsidRPr="00D9058E">
        <w:rPr>
          <w:b/>
          <w:sz w:val="22"/>
          <w:szCs w:val="30"/>
        </w:rPr>
        <w:t>Address:</w:t>
      </w:r>
      <w:r>
        <w:rPr>
          <w:sz w:val="22"/>
          <w:szCs w:val="30"/>
        </w:rPr>
        <w:t xml:space="preserve"> 2F</w:t>
      </w:r>
      <w:r w:rsidR="00A302C3">
        <w:rPr>
          <w:sz w:val="22"/>
          <w:szCs w:val="30"/>
        </w:rPr>
        <w:t>-3, Mirpur-2, Dhaka, Bangladesh</w:t>
      </w:r>
    </w:p>
    <w:p w:rsidR="00AB1C95" w:rsidRDefault="00AB1C95" w:rsidP="00775EBA">
      <w:pPr>
        <w:pStyle w:val="ListBullet"/>
        <w:numPr>
          <w:ilvl w:val="0"/>
          <w:numId w:val="0"/>
        </w:numPr>
        <w:spacing w:line="480" w:lineRule="auto"/>
        <w:ind w:left="144" w:hanging="144"/>
        <w:rPr>
          <w:b/>
        </w:rPr>
      </w:pPr>
    </w:p>
    <w:p w:rsidR="00775EBA" w:rsidRPr="00775EBA" w:rsidRDefault="003D6017" w:rsidP="00775EBA">
      <w:pPr>
        <w:pStyle w:val="ListBullet"/>
        <w:numPr>
          <w:ilvl w:val="0"/>
          <w:numId w:val="0"/>
        </w:numPr>
        <w:spacing w:line="480" w:lineRule="auto"/>
        <w:ind w:left="144" w:hanging="144"/>
        <w:rPr>
          <w:b/>
        </w:rPr>
      </w:pPr>
      <w:sdt>
        <w:sdtPr>
          <w:rPr>
            <w:b/>
          </w:rPr>
          <w:id w:val="1494989950"/>
          <w:placeholder>
            <w:docPart w:val="CBA4696BE48946928714C6C5182E53C2"/>
          </w:placeholder>
          <w:temporary/>
          <w:showingPlcHdr/>
          <w15:appearance w15:val="hidden"/>
        </w:sdtPr>
        <w:sdtEndPr/>
        <w:sdtContent>
          <w:r w:rsidR="007D00B3" w:rsidRPr="00775EBA">
            <w:rPr>
              <w:b/>
              <w:sz w:val="30"/>
              <w:szCs w:val="30"/>
            </w:rPr>
            <w:t>Experience</w:t>
          </w:r>
        </w:sdtContent>
      </w:sdt>
    </w:p>
    <w:p w:rsidR="00BE1536" w:rsidRPr="00775EBA" w:rsidRDefault="00BE1536" w:rsidP="00BE1536">
      <w:pPr>
        <w:pStyle w:val="ListBullet"/>
        <w:numPr>
          <w:ilvl w:val="0"/>
          <w:numId w:val="0"/>
        </w:numPr>
        <w:ind w:left="144" w:hanging="144"/>
        <w:rPr>
          <w:sz w:val="22"/>
        </w:rPr>
      </w:pPr>
      <w:r w:rsidRPr="00240E42">
        <w:rPr>
          <w:sz w:val="22"/>
        </w:rPr>
        <w:t xml:space="preserve">Writing </w:t>
      </w:r>
      <w:r>
        <w:rPr>
          <w:sz w:val="22"/>
        </w:rPr>
        <w:t>is my hobby</w:t>
      </w:r>
      <w:r w:rsidRPr="00240E42">
        <w:rPr>
          <w:sz w:val="22"/>
        </w:rPr>
        <w:t>. So</w:t>
      </w:r>
      <w:r>
        <w:rPr>
          <w:sz w:val="22"/>
        </w:rPr>
        <w:t>,</w:t>
      </w:r>
      <w:r w:rsidRPr="00240E42">
        <w:rPr>
          <w:sz w:val="22"/>
        </w:rPr>
        <w:t xml:space="preserve"> I used to write </w:t>
      </w:r>
      <w:r>
        <w:rPr>
          <w:sz w:val="22"/>
        </w:rPr>
        <w:t xml:space="preserve">articles and contents </w:t>
      </w:r>
      <w:r w:rsidRPr="00240E42">
        <w:rPr>
          <w:sz w:val="22"/>
        </w:rPr>
        <w:t>as a freelancer in my leisure period</w:t>
      </w:r>
      <w:r>
        <w:rPr>
          <w:sz w:val="22"/>
        </w:rPr>
        <w:t xml:space="preserve"> and still am writing. I don’t have any other major experiences to mention till now.</w:t>
      </w:r>
    </w:p>
    <w:p w:rsidR="00AE48F2" w:rsidRDefault="00AE48F2" w:rsidP="00AE48F2">
      <w:pPr>
        <w:pStyle w:val="Heading2"/>
      </w:pPr>
      <w:r>
        <w:t>Regular project | web technologies, aiub | april, 2017</w:t>
      </w:r>
    </w:p>
    <w:p w:rsidR="00AE48F2" w:rsidRDefault="00AE48F2" w:rsidP="00AE48F2">
      <w:pPr>
        <w:pStyle w:val="ListBullet"/>
        <w:rPr>
          <w:sz w:val="22"/>
        </w:rPr>
      </w:pPr>
      <w:r>
        <w:rPr>
          <w:sz w:val="22"/>
        </w:rPr>
        <w:t>I built a simple website named” PC RIG” along with my fellow group-mates</w:t>
      </w:r>
      <w:r w:rsidRPr="00174C46">
        <w:rPr>
          <w:sz w:val="22"/>
        </w:rPr>
        <w:t xml:space="preserve">. </w:t>
      </w:r>
    </w:p>
    <w:p w:rsidR="00AE48F2" w:rsidRDefault="00AE48F2" w:rsidP="00AE48F2">
      <w:pPr>
        <w:pStyle w:val="ListBullet"/>
        <w:rPr>
          <w:sz w:val="22"/>
        </w:rPr>
      </w:pPr>
      <w:r>
        <w:rPr>
          <w:sz w:val="22"/>
        </w:rPr>
        <w:t xml:space="preserve">I am practicing web design from PSD to html and with various beautiful Front-end frameworks. Currently, I am onto making a portfolio site for myself. </w:t>
      </w:r>
    </w:p>
    <w:p w:rsidR="002D117F" w:rsidRDefault="002D117F" w:rsidP="00AE48F2">
      <w:pPr>
        <w:pStyle w:val="ListBullet"/>
        <w:rPr>
          <w:sz w:val="22"/>
        </w:rPr>
      </w:pPr>
      <w:r>
        <w:rPr>
          <w:sz w:val="22"/>
        </w:rPr>
        <w:t xml:space="preserve">I am good with writing any sorts of software documentation and technical writings. </w:t>
      </w:r>
    </w:p>
    <w:p w:rsidR="00394A6D" w:rsidRDefault="006F7190">
      <w:pPr>
        <w:pStyle w:val="Heading2"/>
      </w:pPr>
      <w:r>
        <w:t>Writer</w:t>
      </w:r>
      <w:r w:rsidR="007D00B3">
        <w:t> | </w:t>
      </w:r>
      <w:r>
        <w:t>UvoCorp</w:t>
      </w:r>
      <w:r w:rsidR="007D00B3">
        <w:t> | </w:t>
      </w:r>
      <w:r>
        <w:t>February, 2017 to present</w:t>
      </w:r>
    </w:p>
    <w:p w:rsidR="00394A6D" w:rsidRPr="006F7190" w:rsidRDefault="006F7190">
      <w:pPr>
        <w:pStyle w:val="ListBullet"/>
        <w:rPr>
          <w:sz w:val="22"/>
        </w:rPr>
      </w:pPr>
      <w:r w:rsidRPr="006F7190">
        <w:rPr>
          <w:sz w:val="22"/>
        </w:rPr>
        <w:t xml:space="preserve">I am </w:t>
      </w:r>
      <w:r w:rsidR="00113155">
        <w:rPr>
          <w:sz w:val="22"/>
        </w:rPr>
        <w:t xml:space="preserve">a verified </w:t>
      </w:r>
      <w:r w:rsidR="00FE4689">
        <w:rPr>
          <w:sz w:val="22"/>
        </w:rPr>
        <w:t xml:space="preserve">full time </w:t>
      </w:r>
      <w:r w:rsidR="00113155">
        <w:rPr>
          <w:sz w:val="22"/>
        </w:rPr>
        <w:t xml:space="preserve">writer </w:t>
      </w:r>
      <w:r w:rsidRPr="006F7190">
        <w:rPr>
          <w:sz w:val="22"/>
        </w:rPr>
        <w:t>for writing academic assignments and business letters according to clients’ orders.</w:t>
      </w:r>
      <w:r w:rsidR="00174C46">
        <w:rPr>
          <w:sz w:val="22"/>
        </w:rPr>
        <w:t xml:space="preserve"> I had to go through formal examination and recruitment process for this job</w:t>
      </w:r>
      <w:r w:rsidR="00E90EE8">
        <w:rPr>
          <w:sz w:val="22"/>
        </w:rPr>
        <w:t xml:space="preserve">. </w:t>
      </w:r>
    </w:p>
    <w:p w:rsidR="00394A6D" w:rsidRDefault="00174C46">
      <w:pPr>
        <w:pStyle w:val="Heading2"/>
      </w:pPr>
      <w:r>
        <w:t>writer</w:t>
      </w:r>
      <w:r w:rsidR="007D00B3">
        <w:t> | </w:t>
      </w:r>
      <w:r>
        <w:t>universal Web experts</w:t>
      </w:r>
      <w:r w:rsidR="007D00B3">
        <w:t> | </w:t>
      </w:r>
      <w:r w:rsidR="00D52304">
        <w:t>august 2016 to january 2017</w:t>
      </w:r>
    </w:p>
    <w:p w:rsidR="00394A6D" w:rsidRDefault="00174C46">
      <w:pPr>
        <w:pStyle w:val="ListBullet"/>
        <w:rPr>
          <w:sz w:val="22"/>
        </w:rPr>
      </w:pPr>
      <w:r w:rsidRPr="00174C46">
        <w:rPr>
          <w:sz w:val="22"/>
        </w:rPr>
        <w:t xml:space="preserve">This is a USA based software company where I </w:t>
      </w:r>
      <w:r w:rsidR="00D52304">
        <w:rPr>
          <w:sz w:val="22"/>
        </w:rPr>
        <w:t xml:space="preserve">used to </w:t>
      </w:r>
      <w:r w:rsidRPr="00174C46">
        <w:rPr>
          <w:sz w:val="22"/>
        </w:rPr>
        <w:t xml:space="preserve">write </w:t>
      </w:r>
      <w:r w:rsidR="00F23BA8">
        <w:rPr>
          <w:sz w:val="22"/>
        </w:rPr>
        <w:t xml:space="preserve">and update </w:t>
      </w:r>
      <w:r w:rsidRPr="00174C46">
        <w:rPr>
          <w:sz w:val="22"/>
        </w:rPr>
        <w:t xml:space="preserve">their site’s contents. </w:t>
      </w:r>
    </w:p>
    <w:p w:rsidR="00F23BA8" w:rsidRDefault="00F23BA8" w:rsidP="00F23BA8">
      <w:pPr>
        <w:pStyle w:val="Heading2"/>
      </w:pPr>
    </w:p>
    <w:sectPr w:rsidR="00F23BA8">
      <w:pgSz w:w="12240" w:h="15840"/>
      <w:pgMar w:top="1296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6017" w:rsidRDefault="003D6017">
      <w:pPr>
        <w:spacing w:after="0"/>
      </w:pPr>
      <w:r>
        <w:separator/>
      </w:r>
    </w:p>
  </w:endnote>
  <w:endnote w:type="continuationSeparator" w:id="0">
    <w:p w:rsidR="003D6017" w:rsidRDefault="003D601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6017" w:rsidRDefault="003D6017">
      <w:pPr>
        <w:spacing w:after="0"/>
      </w:pPr>
      <w:r>
        <w:separator/>
      </w:r>
    </w:p>
  </w:footnote>
  <w:footnote w:type="continuationSeparator" w:id="0">
    <w:p w:rsidR="003D6017" w:rsidRDefault="003D601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70FC019A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" w15:restartNumberingAfterBreak="0">
    <w:nsid w:val="185B0A5B"/>
    <w:multiLevelType w:val="hybridMultilevel"/>
    <w:tmpl w:val="09345A1C"/>
    <w:lvl w:ilvl="0" w:tplc="02442AEE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0154BD"/>
    <w:multiLevelType w:val="hybridMultilevel"/>
    <w:tmpl w:val="3A486D7E"/>
    <w:lvl w:ilvl="0" w:tplc="02442AEE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1C6102"/>
    <w:multiLevelType w:val="hybridMultilevel"/>
    <w:tmpl w:val="A01E1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2A4047"/>
    <w:multiLevelType w:val="hybridMultilevel"/>
    <w:tmpl w:val="47003FC6"/>
    <w:lvl w:ilvl="0" w:tplc="FBB85D7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D06BF4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658C8E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40656E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168748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7B644F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D0A7A5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D109FF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F38ED8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A33144B"/>
    <w:multiLevelType w:val="hybridMultilevel"/>
    <w:tmpl w:val="791ECFA8"/>
    <w:lvl w:ilvl="0" w:tplc="02442AEE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3"/>
  </w:num>
  <w:num w:numId="6">
    <w:abstractNumId w:val="2"/>
  </w:num>
  <w:num w:numId="7">
    <w:abstractNumId w:val="5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EC5"/>
    <w:rsid w:val="0001702C"/>
    <w:rsid w:val="00083896"/>
    <w:rsid w:val="000C46BB"/>
    <w:rsid w:val="000E7C2D"/>
    <w:rsid w:val="001017FD"/>
    <w:rsid w:val="00113155"/>
    <w:rsid w:val="0015313E"/>
    <w:rsid w:val="0017181A"/>
    <w:rsid w:val="00174C46"/>
    <w:rsid w:val="00191E73"/>
    <w:rsid w:val="001A7B09"/>
    <w:rsid w:val="001E3731"/>
    <w:rsid w:val="001E5957"/>
    <w:rsid w:val="002065B0"/>
    <w:rsid w:val="00232FFD"/>
    <w:rsid w:val="00236C47"/>
    <w:rsid w:val="00240E42"/>
    <w:rsid w:val="00256677"/>
    <w:rsid w:val="00292BF0"/>
    <w:rsid w:val="002B0E57"/>
    <w:rsid w:val="002C3DDD"/>
    <w:rsid w:val="002D117F"/>
    <w:rsid w:val="002E58FC"/>
    <w:rsid w:val="00303267"/>
    <w:rsid w:val="00322FBC"/>
    <w:rsid w:val="00345564"/>
    <w:rsid w:val="003562C2"/>
    <w:rsid w:val="003614F8"/>
    <w:rsid w:val="00364644"/>
    <w:rsid w:val="003662C3"/>
    <w:rsid w:val="00375B21"/>
    <w:rsid w:val="003875AC"/>
    <w:rsid w:val="00394A6D"/>
    <w:rsid w:val="003A2CA7"/>
    <w:rsid w:val="003B172A"/>
    <w:rsid w:val="003C6DAC"/>
    <w:rsid w:val="003D0C75"/>
    <w:rsid w:val="003D4EC8"/>
    <w:rsid w:val="003D6017"/>
    <w:rsid w:val="003E341C"/>
    <w:rsid w:val="00424296"/>
    <w:rsid w:val="00424DBB"/>
    <w:rsid w:val="00426B3F"/>
    <w:rsid w:val="00435AA2"/>
    <w:rsid w:val="00440538"/>
    <w:rsid w:val="004431A4"/>
    <w:rsid w:val="0044775A"/>
    <w:rsid w:val="00461AFE"/>
    <w:rsid w:val="0047008D"/>
    <w:rsid w:val="00481A7A"/>
    <w:rsid w:val="00492133"/>
    <w:rsid w:val="004A504F"/>
    <w:rsid w:val="004B1642"/>
    <w:rsid w:val="004B4557"/>
    <w:rsid w:val="004C55F3"/>
    <w:rsid w:val="004C790A"/>
    <w:rsid w:val="00507623"/>
    <w:rsid w:val="00521CD4"/>
    <w:rsid w:val="005338EE"/>
    <w:rsid w:val="00543135"/>
    <w:rsid w:val="005467FB"/>
    <w:rsid w:val="00552F12"/>
    <w:rsid w:val="00555F63"/>
    <w:rsid w:val="00580383"/>
    <w:rsid w:val="00587ECF"/>
    <w:rsid w:val="005A585F"/>
    <w:rsid w:val="005B3FA7"/>
    <w:rsid w:val="005E4389"/>
    <w:rsid w:val="00645B65"/>
    <w:rsid w:val="006655BC"/>
    <w:rsid w:val="00672984"/>
    <w:rsid w:val="006C38F6"/>
    <w:rsid w:val="006C5A01"/>
    <w:rsid w:val="006D4601"/>
    <w:rsid w:val="006E0C07"/>
    <w:rsid w:val="006E4F3F"/>
    <w:rsid w:val="006E66FB"/>
    <w:rsid w:val="006F1F7C"/>
    <w:rsid w:val="006F2D1B"/>
    <w:rsid w:val="006F7190"/>
    <w:rsid w:val="00711166"/>
    <w:rsid w:val="00715ACB"/>
    <w:rsid w:val="00722FC4"/>
    <w:rsid w:val="0072586A"/>
    <w:rsid w:val="00743705"/>
    <w:rsid w:val="00753820"/>
    <w:rsid w:val="007675BB"/>
    <w:rsid w:val="00775EBA"/>
    <w:rsid w:val="007A4A13"/>
    <w:rsid w:val="007B16E0"/>
    <w:rsid w:val="007B2817"/>
    <w:rsid w:val="007D00B3"/>
    <w:rsid w:val="007E44F7"/>
    <w:rsid w:val="00834AA2"/>
    <w:rsid w:val="0083536B"/>
    <w:rsid w:val="008367CA"/>
    <w:rsid w:val="0084122A"/>
    <w:rsid w:val="00844DAC"/>
    <w:rsid w:val="00865165"/>
    <w:rsid w:val="00881FE4"/>
    <w:rsid w:val="008943E2"/>
    <w:rsid w:val="008B5471"/>
    <w:rsid w:val="008C556B"/>
    <w:rsid w:val="008D76D9"/>
    <w:rsid w:val="008F2DFE"/>
    <w:rsid w:val="009046A0"/>
    <w:rsid w:val="00907517"/>
    <w:rsid w:val="00907DF5"/>
    <w:rsid w:val="0091195F"/>
    <w:rsid w:val="009300BA"/>
    <w:rsid w:val="009620AD"/>
    <w:rsid w:val="00987BCF"/>
    <w:rsid w:val="00992635"/>
    <w:rsid w:val="009A3FA7"/>
    <w:rsid w:val="009A4CAD"/>
    <w:rsid w:val="009B5C40"/>
    <w:rsid w:val="009D39A0"/>
    <w:rsid w:val="00A113CC"/>
    <w:rsid w:val="00A14FF1"/>
    <w:rsid w:val="00A302C3"/>
    <w:rsid w:val="00A308AE"/>
    <w:rsid w:val="00A34D16"/>
    <w:rsid w:val="00A40ADE"/>
    <w:rsid w:val="00A50731"/>
    <w:rsid w:val="00A660BD"/>
    <w:rsid w:val="00A718CE"/>
    <w:rsid w:val="00A83C8E"/>
    <w:rsid w:val="00A83E1D"/>
    <w:rsid w:val="00A84A46"/>
    <w:rsid w:val="00AB1C95"/>
    <w:rsid w:val="00AB53A6"/>
    <w:rsid w:val="00AD5455"/>
    <w:rsid w:val="00AE48F2"/>
    <w:rsid w:val="00AE6B4B"/>
    <w:rsid w:val="00AF490E"/>
    <w:rsid w:val="00B44000"/>
    <w:rsid w:val="00B44776"/>
    <w:rsid w:val="00B57A2D"/>
    <w:rsid w:val="00BB24D3"/>
    <w:rsid w:val="00BC057D"/>
    <w:rsid w:val="00BE1536"/>
    <w:rsid w:val="00C160E6"/>
    <w:rsid w:val="00C4080F"/>
    <w:rsid w:val="00C57846"/>
    <w:rsid w:val="00C90813"/>
    <w:rsid w:val="00C92EC5"/>
    <w:rsid w:val="00C959AD"/>
    <w:rsid w:val="00CD4841"/>
    <w:rsid w:val="00CE20BC"/>
    <w:rsid w:val="00CE27E2"/>
    <w:rsid w:val="00CF7824"/>
    <w:rsid w:val="00D21817"/>
    <w:rsid w:val="00D36995"/>
    <w:rsid w:val="00D42DF9"/>
    <w:rsid w:val="00D52304"/>
    <w:rsid w:val="00D9058E"/>
    <w:rsid w:val="00DA3E77"/>
    <w:rsid w:val="00DA6E91"/>
    <w:rsid w:val="00DC1F38"/>
    <w:rsid w:val="00DC33BD"/>
    <w:rsid w:val="00DC52F2"/>
    <w:rsid w:val="00DE308C"/>
    <w:rsid w:val="00E057F5"/>
    <w:rsid w:val="00E05A1F"/>
    <w:rsid w:val="00E14401"/>
    <w:rsid w:val="00E17C6A"/>
    <w:rsid w:val="00E31382"/>
    <w:rsid w:val="00E5630E"/>
    <w:rsid w:val="00E846CC"/>
    <w:rsid w:val="00E90EE8"/>
    <w:rsid w:val="00EA6088"/>
    <w:rsid w:val="00EC5A45"/>
    <w:rsid w:val="00ED0D19"/>
    <w:rsid w:val="00EE3A40"/>
    <w:rsid w:val="00F13052"/>
    <w:rsid w:val="00F23BA8"/>
    <w:rsid w:val="00F54111"/>
    <w:rsid w:val="00F801F1"/>
    <w:rsid w:val="00FA3DB6"/>
    <w:rsid w:val="00FA7792"/>
    <w:rsid w:val="00FB1A1A"/>
    <w:rsid w:val="00FE4689"/>
    <w:rsid w:val="00FF4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421666F-9D6A-49EA-9722-061FD366D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00B3"/>
  </w:style>
  <w:style w:type="paragraph" w:styleId="Heading1">
    <w:name w:val="heading 1"/>
    <w:basedOn w:val="Normal"/>
    <w:link w:val="Heading1Char"/>
    <w:uiPriority w:val="9"/>
    <w:qFormat/>
    <w:pPr>
      <w:keepNext/>
      <w:keepLines/>
      <w:spacing w:before="500" w:after="100"/>
      <w:outlineLvl w:val="0"/>
    </w:pPr>
    <w:rPr>
      <w:rFonts w:asciiTheme="majorHAnsi" w:eastAsiaTheme="majorEastAsia" w:hAnsiTheme="majorHAnsi" w:cstheme="majorBidi"/>
      <w:b/>
      <w:color w:val="4E4E4E" w:themeColor="accent1" w:themeTint="BF"/>
      <w:sz w:val="24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pPr>
      <w:keepNext/>
      <w:keepLines/>
      <w:spacing w:before="200" w:after="120"/>
      <w:outlineLvl w:val="1"/>
    </w:pPr>
    <w:rPr>
      <w:rFonts w:asciiTheme="majorHAnsi" w:eastAsiaTheme="majorEastAsia" w:hAnsiTheme="majorHAnsi" w:cstheme="majorBidi"/>
      <w:b/>
      <w:caps/>
      <w:color w:val="191919" w:themeColor="background2" w:themeShade="1A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E66F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90909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pPr>
      <w:pBdr>
        <w:bottom w:val="single" w:sz="12" w:space="4" w:color="141414" w:themeColor="accent1"/>
      </w:pBdr>
      <w:spacing w:after="120"/>
      <w:contextualSpacing/>
    </w:pPr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ListBullet">
    <w:name w:val="List Bullet"/>
    <w:basedOn w:val="Normal"/>
    <w:uiPriority w:val="10"/>
    <w:unhideWhenUsed/>
    <w:qFormat/>
    <w:pPr>
      <w:numPr>
        <w:numId w:val="1"/>
      </w:numPr>
      <w:spacing w:after="80"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141414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after="160"/>
    </w:pPr>
    <w:rPr>
      <w:color w:val="auto"/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color w:val="auto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olor w:val="4E4E4E" w:themeColor="accent1" w:themeTint="BF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aps/>
      <w:color w:val="191919" w:themeColor="background2" w:themeShade="1A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E66FB"/>
    <w:rPr>
      <w:rFonts w:asciiTheme="majorHAnsi" w:eastAsiaTheme="majorEastAsia" w:hAnsiTheme="majorHAnsi" w:cstheme="majorBidi"/>
      <w:color w:val="090909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Function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AE4735B8338429C8FCEAC62CAFCE3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B2A9F3-75FF-4E22-82DD-77EFBDF7FF3D}"/>
      </w:docPartPr>
      <w:docPartBody>
        <w:p w:rsidR="00405C67" w:rsidRDefault="00EA2F9B">
          <w:pPr>
            <w:pStyle w:val="1AE4735B8338429C8FCEAC62CAFCE349"/>
          </w:pPr>
          <w:r>
            <w:t>Skills &amp; Abilities</w:t>
          </w:r>
        </w:p>
      </w:docPartBody>
    </w:docPart>
    <w:docPart>
      <w:docPartPr>
        <w:name w:val="999857FDDB35429890BE4D919BF38D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973D4F-2975-4854-B1FA-6B2D34835201}"/>
      </w:docPartPr>
      <w:docPartBody>
        <w:p w:rsidR="00405C67" w:rsidRDefault="00EA2F9B">
          <w:pPr>
            <w:pStyle w:val="999857FDDB35429890BE4D919BF38D08"/>
          </w:pPr>
          <w:r>
            <w:t>Management</w:t>
          </w:r>
        </w:p>
      </w:docPartBody>
    </w:docPart>
    <w:docPart>
      <w:docPartPr>
        <w:name w:val="FDE5C8126963406D9BFEE7C8B40194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37F61C-67EF-460B-BD0B-7F239A2A82F1}"/>
      </w:docPartPr>
      <w:docPartBody>
        <w:p w:rsidR="00405C67" w:rsidRDefault="00EA2F9B">
          <w:pPr>
            <w:pStyle w:val="FDE5C8126963406D9BFEE7C8B4019453"/>
          </w:pPr>
          <w:r>
            <w:t>Leadership</w:t>
          </w:r>
        </w:p>
      </w:docPartBody>
    </w:docPart>
    <w:docPart>
      <w:docPartPr>
        <w:name w:val="CBA4696BE48946928714C6C5182E53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3363BE-E23E-44B7-85D4-0298961727D8}"/>
      </w:docPartPr>
      <w:docPartBody>
        <w:p w:rsidR="00405C67" w:rsidRDefault="00EA2F9B">
          <w:pPr>
            <w:pStyle w:val="CBA4696BE48946928714C6C5182E53C2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3D6"/>
    <w:rsid w:val="00405C67"/>
    <w:rsid w:val="00535B11"/>
    <w:rsid w:val="005524E7"/>
    <w:rsid w:val="006766C0"/>
    <w:rsid w:val="006A087A"/>
    <w:rsid w:val="006A6FDF"/>
    <w:rsid w:val="00C95679"/>
    <w:rsid w:val="00CF63D6"/>
    <w:rsid w:val="00E5481F"/>
    <w:rsid w:val="00EA2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660CBC1E2614154BF5943F72B8175C9">
    <w:name w:val="C660CBC1E2614154BF5943F72B8175C9"/>
  </w:style>
  <w:style w:type="paragraph" w:customStyle="1" w:styleId="D4B016B124464694909CD362C8CAB767">
    <w:name w:val="D4B016B124464694909CD362C8CAB767"/>
  </w:style>
  <w:style w:type="paragraph" w:customStyle="1" w:styleId="0DBF1D4B0392414181366039E84515EF">
    <w:name w:val="0DBF1D4B0392414181366039E84515EF"/>
  </w:style>
  <w:style w:type="paragraph" w:customStyle="1" w:styleId="42FB07CEDB9A4E33A8706AC6B00CEC85">
    <w:name w:val="42FB07CEDB9A4E33A8706AC6B00CEC85"/>
  </w:style>
  <w:style w:type="paragraph" w:customStyle="1" w:styleId="A3495A92131E4DE583CB84A0DC5B4A61">
    <w:name w:val="A3495A92131E4DE583CB84A0DC5B4A61"/>
  </w:style>
  <w:style w:type="paragraph" w:customStyle="1" w:styleId="8AAE2BABA2064913B7AB9A41F378B752">
    <w:name w:val="8AAE2BABA2064913B7AB9A41F378B752"/>
  </w:style>
  <w:style w:type="paragraph" w:customStyle="1" w:styleId="99CF8BF0463C4B52935F5369ADA74C44">
    <w:name w:val="99CF8BF0463C4B52935F5369ADA74C44"/>
  </w:style>
  <w:style w:type="paragraph" w:customStyle="1" w:styleId="9167ABD15EC54EF690E9ABF86AEF4898">
    <w:name w:val="9167ABD15EC54EF690E9ABF86AEF4898"/>
  </w:style>
  <w:style w:type="paragraph" w:customStyle="1" w:styleId="30FDECFD75104D2482E0B5590663F6B6">
    <w:name w:val="30FDECFD75104D2482E0B5590663F6B6"/>
  </w:style>
  <w:style w:type="paragraph" w:customStyle="1" w:styleId="8FCA4361D78A4026B9578E1CF73675C8">
    <w:name w:val="8FCA4361D78A4026B9578E1CF73675C8"/>
  </w:style>
  <w:style w:type="paragraph" w:customStyle="1" w:styleId="638E6BA9ED7042A48D54839EFA1B1E0A">
    <w:name w:val="638E6BA9ED7042A48D54839EFA1B1E0A"/>
  </w:style>
  <w:style w:type="paragraph" w:customStyle="1" w:styleId="1AE4735B8338429C8FCEAC62CAFCE349">
    <w:name w:val="1AE4735B8338429C8FCEAC62CAFCE349"/>
  </w:style>
  <w:style w:type="paragraph" w:customStyle="1" w:styleId="999857FDDB35429890BE4D919BF38D08">
    <w:name w:val="999857FDDB35429890BE4D919BF38D08"/>
  </w:style>
  <w:style w:type="paragraph" w:customStyle="1" w:styleId="FFB4796B36034C5D9728AD7500A941F8">
    <w:name w:val="FFB4796B36034C5D9728AD7500A941F8"/>
  </w:style>
  <w:style w:type="paragraph" w:customStyle="1" w:styleId="1C701F9A294C4A8FBB9D2023FED8483D">
    <w:name w:val="1C701F9A294C4A8FBB9D2023FED8483D"/>
  </w:style>
  <w:style w:type="paragraph" w:customStyle="1" w:styleId="6025293F3CB14438B97B6CF0A261E938">
    <w:name w:val="6025293F3CB14438B97B6CF0A261E938"/>
  </w:style>
  <w:style w:type="paragraph" w:customStyle="1" w:styleId="4B5D96C77479409DB60C4D21B3BE104F">
    <w:name w:val="4B5D96C77479409DB60C4D21B3BE104F"/>
  </w:style>
  <w:style w:type="paragraph" w:customStyle="1" w:styleId="49B7801076224F7B8E86080F6061CD96">
    <w:name w:val="49B7801076224F7B8E86080F6061CD96"/>
  </w:style>
  <w:style w:type="paragraph" w:customStyle="1" w:styleId="FDE5C8126963406D9BFEE7C8B4019453">
    <w:name w:val="FDE5C8126963406D9BFEE7C8B4019453"/>
  </w:style>
  <w:style w:type="paragraph" w:customStyle="1" w:styleId="06FE6AD3B67443A3B44C0DC654C8EB03">
    <w:name w:val="06FE6AD3B67443A3B44C0DC654C8EB03"/>
  </w:style>
  <w:style w:type="paragraph" w:customStyle="1" w:styleId="CBA4696BE48946928714C6C5182E53C2">
    <w:name w:val="CBA4696BE48946928714C6C5182E53C2"/>
  </w:style>
  <w:style w:type="paragraph" w:customStyle="1" w:styleId="541FC80EC466471CAE7F4C624CB91181">
    <w:name w:val="541FC80EC466471CAE7F4C624CB91181"/>
  </w:style>
  <w:style w:type="paragraph" w:customStyle="1" w:styleId="A39CA9C908F446A58FCBCAEF882B7EDF">
    <w:name w:val="A39CA9C908F446A58FCBCAEF882B7EDF"/>
  </w:style>
  <w:style w:type="paragraph" w:customStyle="1" w:styleId="1D49DF042A5C4F0FA70ECE5584CCC851">
    <w:name w:val="1D49DF042A5C4F0FA70ECE5584CCC851"/>
  </w:style>
  <w:style w:type="paragraph" w:customStyle="1" w:styleId="40C4F24EE9EC44788D4FD10B0B1CC0A6">
    <w:name w:val="40C4F24EE9EC44788D4FD10B0B1CC0A6"/>
  </w:style>
  <w:style w:type="paragraph" w:customStyle="1" w:styleId="BEE2605C88AA42CB874DDF5EE00B547E">
    <w:name w:val="BEE2605C88AA42CB874DDF5EE00B547E"/>
    <w:rsid w:val="00CF63D6"/>
  </w:style>
  <w:style w:type="paragraph" w:customStyle="1" w:styleId="C89A0C6AFD474AE18427D79F1AA5BB59">
    <w:name w:val="C89A0C6AFD474AE18427D79F1AA5BB59"/>
    <w:rsid w:val="00CF63D6"/>
  </w:style>
  <w:style w:type="paragraph" w:customStyle="1" w:styleId="A075736AD0EF4DCDA64CFA9DD37D32C5">
    <w:name w:val="A075736AD0EF4DCDA64CFA9DD37D32C5"/>
    <w:rsid w:val="00CF63D6"/>
  </w:style>
  <w:style w:type="paragraph" w:customStyle="1" w:styleId="C34376833861420580E19F6269E28A1A">
    <w:name w:val="C34376833861420580E19F6269E28A1A"/>
    <w:rsid w:val="00CF63D6"/>
  </w:style>
  <w:style w:type="paragraph" w:customStyle="1" w:styleId="BAC4B782F1AD451982A48CD7887F5773">
    <w:name w:val="BAC4B782F1AD451982A48CD7887F5773"/>
    <w:rsid w:val="00CF63D6"/>
  </w:style>
  <w:style w:type="paragraph" w:customStyle="1" w:styleId="7AFE6D04FD444CB3A80EC3148F5FD72C">
    <w:name w:val="7AFE6D04FD444CB3A80EC3148F5FD72C"/>
    <w:rsid w:val="00CF63D6"/>
  </w:style>
  <w:style w:type="paragraph" w:customStyle="1" w:styleId="35A5097BE9974409B5E9C60B5E157320">
    <w:name w:val="35A5097BE9974409B5E9C60B5E157320"/>
    <w:rsid w:val="00CF63D6"/>
  </w:style>
  <w:style w:type="paragraph" w:customStyle="1" w:styleId="7E295BAFA4B54CCC8BE77A044C4BC9F5">
    <w:name w:val="7E295BAFA4B54CCC8BE77A044C4BC9F5"/>
    <w:rsid w:val="00CF63D6"/>
  </w:style>
  <w:style w:type="paragraph" w:customStyle="1" w:styleId="C6ECC27B21AA436893194E99149BE500">
    <w:name w:val="C6ECC27B21AA436893194E99149BE500"/>
    <w:rsid w:val="00CF63D6"/>
  </w:style>
  <w:style w:type="paragraph" w:customStyle="1" w:styleId="F0A3F7BB567C4B438507F2C1D78FC204">
    <w:name w:val="F0A3F7BB567C4B438507F2C1D78FC204"/>
    <w:rsid w:val="00E5481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E95701-40DD-4FFA-9DD5-0D5FC3A126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Functional resume.dotx</Template>
  <TotalTime>624</TotalTime>
  <Pages>3</Pages>
  <Words>627</Words>
  <Characters>3576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keywords/>
  <cp:lastModifiedBy>Windows User</cp:lastModifiedBy>
  <cp:revision>160</cp:revision>
  <cp:lastPrinted>2017-07-02T12:20:00Z</cp:lastPrinted>
  <dcterms:created xsi:type="dcterms:W3CDTF">2017-03-29T18:18:00Z</dcterms:created>
  <dcterms:modified xsi:type="dcterms:W3CDTF">2017-07-14T14:25:00Z</dcterms:modified>
  <cp:version/>
</cp:coreProperties>
</file>