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33"/>
        <w:tblW w:w="52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168"/>
        <w:gridCol w:w="3951"/>
      </w:tblGrid>
      <w:tr w:rsidR="00E5521B" w:rsidRPr="00565B06" w:rsidTr="00A40A8C">
        <w:trPr>
          <w:trHeight w:hRule="exact" w:val="2700"/>
        </w:trPr>
        <w:tc>
          <w:tcPr>
            <w:tcW w:w="5167" w:type="dxa"/>
            <w:tcMar>
              <w:right w:w="144" w:type="dxa"/>
            </w:tcMar>
            <w:vAlign w:val="bottom"/>
          </w:tcPr>
          <w:p w:rsidR="00FE18B2" w:rsidRDefault="0024713C" w:rsidP="0024713C">
            <w:pPr>
              <w:pStyle w:val="Title"/>
              <w:rPr>
                <w:sz w:val="56"/>
              </w:rPr>
            </w:pPr>
            <w:r w:rsidRPr="0024713C">
              <w:rPr>
                <w:sz w:val="56"/>
              </w:rPr>
              <w:t>abdullah al alif</w:t>
            </w:r>
          </w:p>
          <w:p w:rsidR="0024713C" w:rsidRPr="00B50F71" w:rsidRDefault="0024713C" w:rsidP="0024713C">
            <w:pPr>
              <w:pStyle w:val="Title"/>
              <w:rPr>
                <w:color w:val="000000" w:themeColor="text1"/>
                <w:sz w:val="22"/>
                <w:szCs w:val="22"/>
              </w:rPr>
            </w:pPr>
            <w:r w:rsidRPr="00B50F71">
              <w:rPr>
                <w:color w:val="000000" w:themeColor="text1"/>
                <w:sz w:val="22"/>
                <w:szCs w:val="22"/>
              </w:rPr>
              <w:t>Mirpur-2, dhaka, bangladesh</w:t>
            </w:r>
          </w:p>
          <w:p w:rsidR="0024713C" w:rsidRPr="00B50F71" w:rsidRDefault="0024713C" w:rsidP="0024713C">
            <w:pPr>
              <w:pStyle w:val="Title"/>
              <w:rPr>
                <w:color w:val="000000" w:themeColor="text1"/>
                <w:sz w:val="22"/>
                <w:szCs w:val="22"/>
              </w:rPr>
            </w:pPr>
            <w:r w:rsidRPr="00B50F71">
              <w:rPr>
                <w:color w:val="000000" w:themeColor="text1"/>
                <w:sz w:val="22"/>
                <w:szCs w:val="22"/>
              </w:rPr>
              <w:t>+880 1674 908 356, +880 1783 520 360</w:t>
            </w:r>
          </w:p>
          <w:p w:rsidR="0024713C" w:rsidRPr="0024713C" w:rsidRDefault="006D4619" w:rsidP="0024713C">
            <w:pPr>
              <w:pStyle w:val="Title"/>
              <w:rPr>
                <w:sz w:val="22"/>
                <w:szCs w:val="22"/>
              </w:rPr>
            </w:pPr>
            <w:r>
              <w:rPr>
                <w:caps w:val="0"/>
                <w:color w:val="000000" w:themeColor="text1"/>
                <w:sz w:val="22"/>
                <w:szCs w:val="22"/>
              </w:rPr>
              <w:t xml:space="preserve">Email: </w:t>
            </w:r>
            <w:r w:rsidR="0024713C" w:rsidRPr="00B50F71">
              <w:rPr>
                <w:caps w:val="0"/>
                <w:color w:val="000000" w:themeColor="text1"/>
                <w:sz w:val="22"/>
                <w:szCs w:val="22"/>
              </w:rPr>
              <w:t>alifabdullah26709@gmail.com</w:t>
            </w:r>
          </w:p>
        </w:tc>
        <w:tc>
          <w:tcPr>
            <w:tcW w:w="3951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4988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42"/>
              <w:gridCol w:w="356"/>
            </w:tblGrid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A40A8C" w:rsidP="00325B5C">
                  <w:pPr>
                    <w:pStyle w:val="ContactInfo"/>
                    <w:framePr w:hSpace="180" w:wrap="around" w:vAnchor="page" w:hAnchor="margin" w:xAlign="center" w:y="433"/>
                  </w:pPr>
                  <w:r>
                    <w:rPr>
                      <w:noProof/>
                    </w:rPr>
                    <w:drawing>
                      <wp:inline distT="0" distB="0" distL="0" distR="0" wp14:anchorId="6A996B26" wp14:editId="1AB07A15">
                        <wp:extent cx="1664970" cy="166497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assport_size_photo (1)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970" cy="1664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5B5C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04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325B5C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5B5C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78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325B5C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5B5C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325B5C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5B5C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325B5C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5B5C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</w:tbl>
          <w:p w:rsidR="00E5521B" w:rsidRPr="00565B06" w:rsidRDefault="00E5521B" w:rsidP="0024713C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2ED39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3109AB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6E3F0F77664C4684A946B62023AC7800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893EED" w:rsidRDefault="00773BBD" w:rsidP="007850D1">
      <w:r>
        <w:t xml:space="preserve">Being so much obsessed </w:t>
      </w:r>
      <w:r w:rsidR="00CC7CD2">
        <w:t xml:space="preserve">with Software Quality Assurance and Testing, I have been spending my invaluable times </w:t>
      </w:r>
      <w:r w:rsidR="00106F9B">
        <w:t xml:space="preserve">completely </w:t>
      </w:r>
      <w:r w:rsidR="00CC7CD2">
        <w:t xml:space="preserve">by learning usage of different testing tools, techniques, </w:t>
      </w:r>
      <w:r w:rsidR="002671D4">
        <w:t xml:space="preserve">SDLC, </w:t>
      </w:r>
      <w:r w:rsidR="00C178A6">
        <w:t xml:space="preserve">STLC, </w:t>
      </w:r>
      <w:r w:rsidR="00812100">
        <w:t xml:space="preserve">Database Queries, </w:t>
      </w:r>
      <w:r w:rsidR="00CC7CD2">
        <w:t>and conventional documentation</w:t>
      </w:r>
      <w:r w:rsidR="00C178A6">
        <w:t>s</w:t>
      </w:r>
      <w:r w:rsidR="00CC7CD2">
        <w:t xml:space="preserve"> for software testing. </w:t>
      </w:r>
    </w:p>
    <w:p w:rsidR="00A77B4D" w:rsidRPr="00565B06" w:rsidRDefault="00CC7CD2" w:rsidP="007850D1">
      <w:r>
        <w:t xml:space="preserve">I may start as an inferior, but my </w:t>
      </w:r>
      <w:r w:rsidR="008253BB">
        <w:t xml:space="preserve">motive and </w:t>
      </w:r>
      <w:r>
        <w:t xml:space="preserve">objective is to reach </w:t>
      </w:r>
      <w:r w:rsidR="00106F9B">
        <w:t>the highest amongst QA through</w:t>
      </w:r>
      <w:r w:rsidR="00E33526">
        <w:t xml:space="preserve"> my intensive biasness with the company I am working with</w:t>
      </w:r>
      <w:r w:rsidR="00106F9B">
        <w:t xml:space="preserve">. To be straight forward, I want to establish my career </w:t>
      </w:r>
      <w:r w:rsidR="006100EA">
        <w:t xml:space="preserve">fully </w:t>
      </w:r>
      <w:r w:rsidR="00106F9B">
        <w:t xml:space="preserve">with QA from </w:t>
      </w:r>
      <w:r w:rsidR="00E33526">
        <w:t>bottom</w:t>
      </w:r>
      <w:r w:rsidR="00106F9B">
        <w:t xml:space="preserve"> to the sky.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B0D5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3109A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204DA74C10D41D2B92FAF795A53C89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186827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American International University- Bangladesh.</w:t>
      </w:r>
    </w:p>
    <w:p w:rsidR="007C0E0E" w:rsidRPr="00565B06" w:rsidRDefault="00186827" w:rsidP="004F199F">
      <w:pPr>
        <w:pStyle w:val="Heading3"/>
      </w:pPr>
      <w:r>
        <w:t>2014</w:t>
      </w:r>
      <w:r w:rsidR="007C0E0E" w:rsidRPr="00565B06">
        <w:t xml:space="preserve"> – </w:t>
      </w:r>
      <w:r>
        <w:t>2017</w:t>
      </w:r>
    </w:p>
    <w:p w:rsidR="00B66920" w:rsidRDefault="00186827" w:rsidP="00C50DBC">
      <w:r w:rsidRPr="000D55EA">
        <w:rPr>
          <w:b/>
        </w:rPr>
        <w:t>Related coursework:</w:t>
      </w:r>
      <w:r>
        <w:t xml:space="preserve"> Software Quality Assurance, </w:t>
      </w:r>
      <w:r w:rsidR="000D55EA">
        <w:t>Software Project Development, Software Requirements Engineering, Business Communication, Operating System. OOP Java.</w:t>
      </w:r>
    </w:p>
    <w:p w:rsidR="00690CDF" w:rsidRDefault="00690CDF" w:rsidP="007850D1">
      <w:pPr>
        <w:rPr>
          <w:b/>
        </w:rPr>
      </w:pPr>
      <w:r w:rsidRPr="00690CDF">
        <w:rPr>
          <w:b/>
        </w:rPr>
        <w:t>CGPA:</w:t>
      </w:r>
      <w:r>
        <w:rPr>
          <w:b/>
        </w:rPr>
        <w:t xml:space="preserve"> 3.80</w:t>
      </w:r>
    </w:p>
    <w:p w:rsidR="007C0E0E" w:rsidRPr="00565B06" w:rsidRDefault="00694B3E" w:rsidP="00B47E1E">
      <w:pPr>
        <w:pStyle w:val="Heading2"/>
      </w:pPr>
      <w:r>
        <w:t>Higher Secondary Certification</w:t>
      </w:r>
      <w:r w:rsidR="007C0E0E" w:rsidRPr="00565B06">
        <w:t xml:space="preserve"> | </w:t>
      </w:r>
      <w:r>
        <w:rPr>
          <w:rStyle w:val="Emphasis"/>
        </w:rPr>
        <w:t>Notre Dame College</w:t>
      </w:r>
      <w:r w:rsidR="00DA12D7">
        <w:rPr>
          <w:rStyle w:val="Emphasis"/>
        </w:rPr>
        <w:t>, Dhaka</w:t>
      </w:r>
    </w:p>
    <w:p w:rsidR="007C0E0E" w:rsidRPr="00565B06" w:rsidRDefault="00615DF1" w:rsidP="004F199F">
      <w:pPr>
        <w:pStyle w:val="Heading3"/>
      </w:pPr>
      <w:r>
        <w:rPr>
          <w:caps w:val="0"/>
        </w:rPr>
        <w:t>Passed in</w:t>
      </w:r>
      <w:r w:rsidR="00694B3E">
        <w:t xml:space="preserve"> 2011</w:t>
      </w:r>
    </w:p>
    <w:p w:rsidR="007C0E0E" w:rsidRPr="00694B3E" w:rsidRDefault="00694B3E" w:rsidP="007C0E0E">
      <w:pPr>
        <w:rPr>
          <w:b/>
        </w:rPr>
      </w:pPr>
      <w:r w:rsidRPr="00694B3E">
        <w:rPr>
          <w:b/>
        </w:rPr>
        <w:t>GPA 5.00</w:t>
      </w:r>
    </w:p>
    <w:p w:rsidR="00480877" w:rsidRPr="00565B06" w:rsidRDefault="00694B3E" w:rsidP="00480877">
      <w:pPr>
        <w:pStyle w:val="Heading2"/>
      </w:pPr>
      <w:r>
        <w:t>Secondary School Certificate</w:t>
      </w:r>
      <w:r w:rsidR="00480877" w:rsidRPr="00565B06">
        <w:t xml:space="preserve"> | </w:t>
      </w:r>
      <w:r>
        <w:rPr>
          <w:rStyle w:val="Emphasis"/>
        </w:rPr>
        <w:t>Rajuk Uttara Model College</w:t>
      </w:r>
      <w:r w:rsidR="00DA12D7">
        <w:rPr>
          <w:rStyle w:val="Emphasis"/>
        </w:rPr>
        <w:t>, Dhaka</w:t>
      </w:r>
    </w:p>
    <w:p w:rsidR="00480877" w:rsidRPr="00565B06" w:rsidRDefault="0063052B" w:rsidP="00480877">
      <w:pPr>
        <w:pStyle w:val="Heading3"/>
      </w:pPr>
      <w:r w:rsidRPr="0063052B">
        <w:rPr>
          <w:caps w:val="0"/>
        </w:rPr>
        <w:t>Passed in</w:t>
      </w:r>
      <w:r w:rsidR="00B66920">
        <w:t xml:space="preserve"> 2009</w:t>
      </w:r>
    </w:p>
    <w:p w:rsidR="00480877" w:rsidRPr="00B66920" w:rsidRDefault="00B66920" w:rsidP="007C0E0E">
      <w:pPr>
        <w:rPr>
          <w:b/>
        </w:rPr>
      </w:pPr>
      <w:r w:rsidRPr="00B66920">
        <w:rPr>
          <w:b/>
        </w:rPr>
        <w:t>GPA 5.00</w:t>
      </w:r>
    </w:p>
    <w:p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23469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0F03C4" w:rsidP="00EE4DB8">
            <w:pPr>
              <w:pStyle w:val="Heading1"/>
              <w:outlineLvl w:val="0"/>
            </w:pPr>
            <w:r>
              <w:t>Technical Skil</w:t>
            </w:r>
            <w:r w:rsidR="00EE4DB8">
              <w:t>l</w:t>
            </w:r>
            <w:r>
              <w:t>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6C483A" w:rsidRDefault="00DF7470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Having a detailed </w:t>
            </w:r>
            <w:r w:rsidR="003F2AEC" w:rsidRPr="006C483A">
              <w:rPr>
                <w:color w:val="auto"/>
              </w:rPr>
              <w:t xml:space="preserve">and clear </w:t>
            </w:r>
            <w:r w:rsidRPr="006C483A">
              <w:rPr>
                <w:color w:val="auto"/>
              </w:rPr>
              <w:t>knowledge on SQA</w:t>
            </w:r>
            <w:r w:rsidR="00544E2D" w:rsidRPr="006C483A">
              <w:rPr>
                <w:color w:val="auto"/>
              </w:rPr>
              <w:t>, SDLC, and STLC</w:t>
            </w:r>
          </w:p>
          <w:p w:rsidR="00316CE4" w:rsidRPr="006C483A" w:rsidRDefault="00653363" w:rsidP="00DF7470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Having practical in-depth </w:t>
            </w:r>
            <w:r w:rsidR="00DF7470" w:rsidRPr="006C483A">
              <w:rPr>
                <w:color w:val="auto"/>
              </w:rPr>
              <w:t xml:space="preserve">knowledge in testing automation </w:t>
            </w:r>
            <w:r w:rsidRPr="006C483A">
              <w:rPr>
                <w:color w:val="auto"/>
              </w:rPr>
              <w:t xml:space="preserve">tool </w:t>
            </w:r>
            <w:r w:rsidR="00DF7470" w:rsidRPr="006C483A">
              <w:rPr>
                <w:color w:val="auto"/>
              </w:rPr>
              <w:t>(Selenium)</w:t>
            </w:r>
          </w:p>
          <w:p w:rsidR="00A925D3" w:rsidRPr="006C483A" w:rsidRDefault="00D65671" w:rsidP="00DF7470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Practical knowledge on Preparing test plan, test cases, SRS, release notes, user manual </w:t>
            </w:r>
          </w:p>
          <w:p w:rsidR="00173DF6" w:rsidRDefault="00967C2A" w:rsidP="00EE36A5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Proficient with Database Q</w:t>
            </w:r>
            <w:r w:rsidR="0077716D" w:rsidRPr="006C483A">
              <w:rPr>
                <w:color w:val="auto"/>
              </w:rPr>
              <w:t>uery and manipulation</w:t>
            </w:r>
          </w:p>
          <w:p w:rsidR="00A249F0" w:rsidRDefault="00A249F0" w:rsidP="00EE36A5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All sorts of computer operations and</w:t>
            </w:r>
            <w:r w:rsidR="008B5483">
              <w:rPr>
                <w:color w:val="auto"/>
              </w:rPr>
              <w:t xml:space="preserve"> using</w:t>
            </w:r>
            <w:r w:rsidR="000F5FC9">
              <w:rPr>
                <w:color w:val="auto"/>
              </w:rPr>
              <w:t xml:space="preserve"> different</w:t>
            </w:r>
            <w:r>
              <w:rPr>
                <w:color w:val="auto"/>
              </w:rPr>
              <w:t xml:space="preserve"> operati</w:t>
            </w:r>
            <w:r w:rsidR="008B5483">
              <w:rPr>
                <w:color w:val="auto"/>
              </w:rPr>
              <w:t>ng</w:t>
            </w:r>
            <w:r>
              <w:rPr>
                <w:color w:val="auto"/>
              </w:rPr>
              <w:t xml:space="preserve"> systems.</w:t>
            </w:r>
          </w:p>
          <w:p w:rsidR="00387790" w:rsidRDefault="00387790" w:rsidP="00387790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auto"/>
              </w:rPr>
            </w:pPr>
          </w:p>
          <w:p w:rsidR="00EE36A5" w:rsidRPr="00EE36A5" w:rsidRDefault="00EE36A5" w:rsidP="00EE36A5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auto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:rsidR="00143224" w:rsidRPr="006C483A" w:rsidRDefault="00DB7AAC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lastRenderedPageBreak/>
              <w:t>Learning Performance and Load testing in progress</w:t>
            </w:r>
          </w:p>
          <w:p w:rsidR="00653363" w:rsidRDefault="003F2AEC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>Detailed knowledge</w:t>
            </w:r>
            <w:r w:rsidR="00653363" w:rsidRPr="006C483A">
              <w:rPr>
                <w:color w:val="auto"/>
              </w:rPr>
              <w:t xml:space="preserve"> in using GIT</w:t>
            </w:r>
          </w:p>
          <w:p w:rsidR="004A28A8" w:rsidRPr="006C483A" w:rsidRDefault="004A28A8" w:rsidP="00565B06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Good knowledge on OOP languages</w:t>
            </w:r>
          </w:p>
          <w:p w:rsidR="00F904FC" w:rsidRDefault="00885FC8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>Learning Appium for Mobile automation testing</w:t>
            </w:r>
          </w:p>
          <w:p w:rsidR="004A28A8" w:rsidRPr="006C483A" w:rsidRDefault="004A28A8" w:rsidP="00565B06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Proficient in HTML</w:t>
            </w:r>
            <w:r w:rsidR="00A249F0">
              <w:rPr>
                <w:color w:val="auto"/>
              </w:rPr>
              <w:t>5</w:t>
            </w:r>
            <w:r>
              <w:rPr>
                <w:color w:val="auto"/>
              </w:rPr>
              <w:t>, CSS</w:t>
            </w:r>
            <w:r w:rsidR="00A249F0">
              <w:rPr>
                <w:color w:val="auto"/>
              </w:rPr>
              <w:t>3</w:t>
            </w:r>
            <w:r>
              <w:rPr>
                <w:color w:val="auto"/>
              </w:rPr>
              <w:t>, JQuery, Bootstrap, Foundation, Flexbox, Adobe Illustrator.</w:t>
            </w:r>
          </w:p>
          <w:p w:rsidR="00A925D3" w:rsidRPr="006C483A" w:rsidRDefault="00A925D3" w:rsidP="001B7C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auto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987A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52779E" w:rsidP="0052779E">
            <w:pPr>
              <w:pStyle w:val="Heading1"/>
              <w:outlineLvl w:val="0"/>
            </w:pPr>
            <w:r w:rsidRPr="0052779E">
              <w:t>achievements</w:t>
            </w:r>
          </w:p>
        </w:tc>
      </w:tr>
    </w:tbl>
    <w:p w:rsidR="00316CE4" w:rsidRDefault="00611B91" w:rsidP="00316CE4">
      <w:r>
        <w:t xml:space="preserve">I need to clarify something here. </w:t>
      </w:r>
      <w:r w:rsidR="00BB211D">
        <w:t>You may notice a break of study of two years in my timeline. I joined in Bangladesh Army and inc</w:t>
      </w:r>
      <w:r w:rsidR="00B11D4C">
        <w:t xml:space="preserve">urred a severe injury in my legs. </w:t>
      </w:r>
      <w:r w:rsidR="00EC0724">
        <w:t xml:space="preserve">I </w:t>
      </w:r>
      <w:r w:rsidR="00CF65F5">
        <w:t xml:space="preserve">have </w:t>
      </w:r>
      <w:r w:rsidR="00EC0724">
        <w:t>mentioned it for transparency.</w:t>
      </w:r>
    </w:p>
    <w:p w:rsidR="00DF57AB" w:rsidRDefault="00DF57AB" w:rsidP="00316CE4">
      <w:r>
        <w:t xml:space="preserve">I have achieved Dean’s Award in 2017 for my academic excellence from AIUB. I hope to attain Cum Laude by the end of my graduation. </w:t>
      </w:r>
    </w:p>
    <w:p w:rsidR="00EC0724" w:rsidRDefault="00EC0724" w:rsidP="00316CE4">
      <w:r>
        <w:t xml:space="preserve">I never missed a single class during my high school and college life. This proves my </w:t>
      </w:r>
      <w:r w:rsidR="00E27836">
        <w:t xml:space="preserve">seriousness and </w:t>
      </w:r>
      <w:r>
        <w:t xml:space="preserve">sincerity towards </w:t>
      </w:r>
      <w:r w:rsidR="00E27836">
        <w:t xml:space="preserve">my </w:t>
      </w:r>
      <w:r>
        <w:t>passion</w:t>
      </w:r>
      <w:r w:rsidR="00E27836">
        <w:t xml:space="preserve"> or profession</w:t>
      </w:r>
      <w:r>
        <w:t>. I achieved 100% attendance certificate from Notre Dame College, which is rare.</w:t>
      </w:r>
    </w:p>
    <w:p w:rsidR="00F65B9E" w:rsidRDefault="00F65B9E" w:rsidP="00316CE4">
      <w:r>
        <w:t>Undertaking real life training under Leads Software Ltd. on Selenium</w:t>
      </w:r>
      <w:r w:rsidR="004450B4">
        <w:t xml:space="preserve"> certification course</w:t>
      </w:r>
      <w:r>
        <w:t>.</w:t>
      </w:r>
    </w:p>
    <w:p w:rsidR="005E20F0" w:rsidRDefault="005E20F0" w:rsidP="00316CE4">
      <w:r>
        <w:t xml:space="preserve">I have been offered for an overseas </w:t>
      </w:r>
      <w:r w:rsidR="008C0204">
        <w:t>studentship</w:t>
      </w:r>
      <w:r>
        <w:t xml:space="preserve"> </w:t>
      </w:r>
      <w:r w:rsidR="006E57FA">
        <w:t>program from</w:t>
      </w:r>
      <w:r w:rsidR="004A71E7">
        <w:t xml:space="preserve"> AIUB to Thailand-</w:t>
      </w:r>
      <w:r>
        <w:t>Malaysia. The program is supposed to be commenced on 05 September 2017.</w:t>
      </w:r>
    </w:p>
    <w:p w:rsidR="000F03C4" w:rsidRDefault="000F03C4" w:rsidP="00316CE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0F03C4" w:rsidRPr="00565B06" w:rsidTr="00782CB2">
        <w:tc>
          <w:tcPr>
            <w:tcW w:w="720" w:type="dxa"/>
            <w:tcMar>
              <w:right w:w="216" w:type="dxa"/>
            </w:tcMar>
            <w:vAlign w:val="bottom"/>
          </w:tcPr>
          <w:p w:rsidR="000F03C4" w:rsidRPr="00565B06" w:rsidRDefault="000F03C4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3330DE" wp14:editId="48E6ABB6">
                      <wp:extent cx="274320" cy="274320"/>
                      <wp:effectExtent l="0" t="0" r="0" b="0"/>
                      <wp:docPr id="2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C34AC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8TUiEAALP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b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FelLxNSIQAAs80AAA4AAAAAAAAAAAAAAAAALgIAAGRycy9lMm9Eb2MueG1s&#10;UEsBAi0AFAAGAAgAAAAhABhq7IfZAAAAAwEAAA8AAAAAAAAAAAAAAAAArCMAAGRycy9kb3ducmV2&#10;LnhtbFBLBQYAAAAABAAEAPMAAACy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SZsEA&#10;AADaAAAADwAAAGRycy9kb3ducmV2LnhtbESPQYvCMBSE74L/ITxhb5oqIlKNooLgzbUu6PHZPNti&#10;81KbWLv7640g7HGYmW+Y+bI1pWiodoVlBcNBBII4tbrgTMHPcdufgnAeWWNpmRT8koPlotuZY6zt&#10;kw/UJD4TAcIuRgW591UspUtzMugGtiIO3tXWBn2QdSZ1jc8AN6UcRdFEGiw4LORY0San9JY8jILv&#10;M66T9BLd3OnOk79RsT9dt41SX712NQPhqfX/4U97pxWM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y0mbBAAAA2g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sYLwA&#10;AADaAAAADwAAAGRycy9kb3ducmV2LnhtbESPwQrCMBBE74L/EFbwpqmiItUoKgh6tBa8Ls3aFptN&#10;aaJWv94IgsdhZt4wy3VrKvGgxpWWFYyGEQjizOqScwXpeT+Yg3AeWWNlmRS8yMF61e0sMdb2ySd6&#10;JD4XAcIuRgWF93UspcsKMuiGtiYO3tU2Bn2QTS51g88AN5UcR9FMGiw5LBRY066g7JbcjQJLe+R3&#10;9tLJ5Thyenaw2206UarfazcLEJ5a/w//2getYArfK+EG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zuxgvAAAANoAAAAPAAAAAAAAAAAAAAAAAJgCAABkcnMvZG93bnJldi54&#10;bWxQSwUGAAAAAAQABAD1AAAAgQM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OXsIA&#10;AADaAAAADwAAAGRycy9kb3ducmV2LnhtbESPzYoCMRCE78K+Q+iFvWlGD6OMRtEB2b0s4s8DNEnP&#10;j0464yTq7NtvBMFjUVVfUYtVbxtxp87XjhWMRwkIYu1MzaWC03E7nIHwAdlg45gU/JGH1fJjsMDM&#10;uAfv6X4IpYgQ9hkqqEJoMym9rsiiH7mWOHqF6yyGKLtSmg4fEW4bOUmSVFqsOS5U2FJekb4cblZB&#10;Pr2GXG9+03E++772t8LvzoVW6uuzX89BBOrDO/xq/xgFK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U5ewgAAANoAAAAPAAAAAAAAAAAAAAAAAJgCAABkcnMvZG93&#10;bnJldi54bWxQSwUGAAAAAAQABAD1AAAAhw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qCsEA&#10;AADaAAAADwAAAGRycy9kb3ducmV2LnhtbESPQWsCMRSE74X+h/CE3mrWUq2uRukKgtdqDx4fm2ey&#10;unkJm1TXf2+EgsdhZr5hFqveteJCXWw8KxgNCxDEtdcNGwW/+837FERMyBpbz6TgRhFWy9eXBZba&#10;X/mHLrtkRIZwLFGBTSmUUsbaksM49IE4e0ffOUxZdkbqDq8Z7lr5URQT6bDhvGAx0NpSfd79OQVr&#10;c9yHbTWuNrPweZrODta0qVLqbdB/z0Ek6tMz/N/eagVf8LiSb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XqgrBAAAA2g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0F03C4" w:rsidRPr="00565B06" w:rsidRDefault="000F03C4" w:rsidP="00782CB2">
            <w:pPr>
              <w:pStyle w:val="Heading1"/>
              <w:outlineLvl w:val="0"/>
            </w:pPr>
            <w:r>
              <w:t>Other 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0F03C4" w:rsidRPr="00565B06" w:rsidTr="00782CB2">
        <w:tc>
          <w:tcPr>
            <w:tcW w:w="4320" w:type="dxa"/>
          </w:tcPr>
          <w:p w:rsidR="000F03C4" w:rsidRDefault="000F03C4" w:rsidP="000F03C4">
            <w:pPr>
              <w:pStyle w:val="ListBullet"/>
            </w:pPr>
            <w:r>
              <w:t xml:space="preserve">A </w:t>
            </w:r>
            <w:r w:rsidR="00A46E18">
              <w:t xml:space="preserve">very </w:t>
            </w:r>
            <w:r>
              <w:t>good team player</w:t>
            </w:r>
          </w:p>
          <w:p w:rsidR="003142A9" w:rsidRDefault="003142A9" w:rsidP="000F03C4">
            <w:pPr>
              <w:pStyle w:val="ListBullet"/>
            </w:pPr>
            <w:r>
              <w:t>Can quickly learn new technology or tools</w:t>
            </w:r>
          </w:p>
          <w:p w:rsidR="000F03C4" w:rsidRDefault="000F03C4" w:rsidP="000F03C4">
            <w:pPr>
              <w:pStyle w:val="ListBullet"/>
            </w:pPr>
            <w:r>
              <w:t>Management experience from club level experience (AIUB computer club and Notre Dame Science club)</w:t>
            </w:r>
          </w:p>
          <w:p w:rsidR="00307F42" w:rsidRDefault="00307F42" w:rsidP="000F03C4">
            <w:pPr>
              <w:pStyle w:val="ListBullet"/>
            </w:pPr>
            <w:r>
              <w:t>Very fast in typing (60+ WPM)</w:t>
            </w:r>
          </w:p>
          <w:p w:rsidR="008022E0" w:rsidRPr="00565B06" w:rsidRDefault="008022E0" w:rsidP="000F03C4">
            <w:pPr>
              <w:pStyle w:val="ListBullet"/>
            </w:pPr>
            <w:r>
              <w:t xml:space="preserve">Building websites with adobe </w:t>
            </w:r>
            <w:r w:rsidR="004370FA">
              <w:t>automated tools like Adobe muse, XD.</w:t>
            </w:r>
          </w:p>
        </w:tc>
        <w:tc>
          <w:tcPr>
            <w:tcW w:w="4320" w:type="dxa"/>
            <w:tcMar>
              <w:left w:w="576" w:type="dxa"/>
            </w:tcMar>
          </w:tcPr>
          <w:p w:rsidR="000F03C4" w:rsidRDefault="00EA722D" w:rsidP="00CD08DD">
            <w:pPr>
              <w:pStyle w:val="ListBullet"/>
            </w:pPr>
            <w:r>
              <w:t>Fluency in English both oral and written</w:t>
            </w:r>
          </w:p>
          <w:p w:rsidR="00EA722D" w:rsidRDefault="00EA722D" w:rsidP="00CD08DD">
            <w:pPr>
              <w:pStyle w:val="ListBullet"/>
            </w:pPr>
            <w:r>
              <w:t>Reasonably a good presenter</w:t>
            </w:r>
          </w:p>
          <w:p w:rsidR="00EA722D" w:rsidRDefault="00EA722D" w:rsidP="00CD08DD">
            <w:pPr>
              <w:pStyle w:val="ListBullet"/>
            </w:pPr>
            <w:r>
              <w:t>Hardworking and sincere</w:t>
            </w:r>
          </w:p>
          <w:p w:rsidR="00EA722D" w:rsidRDefault="00C66BE3" w:rsidP="00CB2265">
            <w:pPr>
              <w:pStyle w:val="ListBullet"/>
            </w:pPr>
            <w:r>
              <w:t xml:space="preserve">Leadership skills acquired from military </w:t>
            </w:r>
            <w:r w:rsidR="00CB2265">
              <w:t>behavior</w:t>
            </w:r>
          </w:p>
          <w:p w:rsidR="00D023BA" w:rsidRPr="00565B06" w:rsidRDefault="00D023BA" w:rsidP="00CB2265">
            <w:pPr>
              <w:pStyle w:val="ListBullet"/>
            </w:pPr>
            <w:r>
              <w:t>Prototyping and wire framing applications.</w:t>
            </w:r>
          </w:p>
        </w:tc>
      </w:tr>
    </w:tbl>
    <w:p w:rsidR="002B30FA" w:rsidRDefault="002B30FA" w:rsidP="00316CE4"/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7855C7" w:rsidRPr="00565B06" w:rsidTr="00782CB2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7855C7" w:rsidRPr="00565B06" w:rsidRDefault="007855C7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8CD544" wp14:editId="0EDE5524">
                      <wp:extent cx="274320" cy="274320"/>
                      <wp:effectExtent l="0" t="0" r="0" b="0"/>
                      <wp:docPr id="9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F4B9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YJkA4AAMB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pXTqVRHj26nQ6oEIQgd5K3wsot649&#10;UL0/2v4AXiUl9QG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NpMEhyE3tNNyttT2VEe514mT3cTPsdJtvYF&#10;vXOo323e1IzpKKFLF9R+xr35NBU3PAP2xwEQJ0MMdBq6t931ZOQt7UaeBnA4HWJx2MiNi5wcdzXy&#10;sqnVr98S3PvuanEouFle4Sh177urxWU2wUunjkwHcFcHpNQejkGN4Ncwtw9OiiXuNQVnRcbkfid3&#10;t3RXe+s5texw66x/WBzAXS0QzV8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De&#10;UWYJkA4AAMBlAAAOAAAAAAAAAAAAAAAAAC4CAABkcnMvZTJvRG9jLnhtbFBLAQItABQABgAIAAAA&#10;IQAYauyH2QAAAAMBAAAPAAAAAAAAAAAAAAAAAOoQAABkcnMvZG93bnJldi54bWxQSwUGAAAAAAQA&#10;BADzAAAA8B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QGcQA&#10;AADbAAAADwAAAGRycy9kb3ducmV2LnhtbESPQUsDMRCF74L/IUzBm81WQcratIgg7KViawW9DZvp&#10;ZtvNZElim/77zkHwNsN78943i1XxgzpRTH1gA7NpBYq4DbbnzsDu8+1+DiplZItDYDJwoQSr5e3N&#10;Amsbzryh0zZ3SkI41WjA5TzWWqfWkcc0DSOxaPsQPWZZY6dtxLOE+0E/VNWT9tizNDgc6dVRe9z+&#10;egMf302ZP37FqMvP+2G9btx4dBtj7ibl5RlUppL/zX/XjRV8oZdfZAC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yUBn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0/dMEA&#10;AADbAAAADwAAAGRycy9kb3ducmV2LnhtbERPTWvCQBC9F/wPywi91V09iI2ukoqKeGkTLb0O2TEJ&#10;zc6G7Krpv+8Kgrd5vM9ZrHrbiCt1vnasYTxSIIgLZ2ouNZyO27cZCB+QDTaOScMfeVgtBy8LTIy7&#10;cUbXPJQihrBPUEMVQptI6YuKLPqRa4kjd3adxRBhV0rT4S2G20ZOlJpKizXHhgpbWldU/OYXq+Er&#10;y98/P76zbHc4k/9Rqdpv043Wr8M+nYMI1Ien+OHemzh/DPdf4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dP3TBAAAA2wAAAA8AAAAAAAAAAAAAAAAAmAIAAGRycy9kb3du&#10;cmV2LnhtbFBLBQYAAAAABAAEAPUAAACGAw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+hA8IA&#10;AADbAAAADwAAAGRycy9kb3ducmV2LnhtbERPS2vCQBC+F/oflil4q7v1UGzqRmLRIl5s0orXITt5&#10;YHY2ZFeN/94tFHqbj+85i+VoO3GhwbeONbxMFQji0pmWaw0/35vnOQgfkA12jknDjTws08eHBSbG&#10;XTmnSxFqEUPYJ6ihCaFPpPRlQxb91PXEkavcYDFEONTSDHiN4baTM6VepcWWY0ODPX00VJ6Ks9Xw&#10;lRdv+9Uhzz93FfmjytR2k621njyN2TuIQGP4F/+5tybOn8HvL/EAm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6EDwgAAANsAAAAPAAAAAAAAAAAAAAAAAJgCAABkcnMvZG93&#10;bnJldi54bWxQSwUGAAAAAAQABAD1AAAAhwMAAAAA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aacUA&#10;AADbAAAADwAAAGRycy9kb3ducmV2LnhtbESPQUvDQBSE7wX/w/IEb2ZjDlbTbouIgqWU1rQNHh/Z&#10;ZxLMvl2z2zb9911B6HGYmW+Y6XwwnThS71vLCh6SFARxZXXLtYLd9v3+CYQPyBo7y6TgTB7ms5vR&#10;FHNtT/xJxyLUIkLY56igCcHlUvqqIYM+sY44et+2Nxii7GupezxFuOlklqaP0mDLcaFBR68NVT/F&#10;wShwRbb/KpeDoc3vc+kW5WrdvQWl7m6HlwmIQEO4hv/bH1pBNoa/L/EH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pppxQAAANsAAAAPAAAAAAAAAAAAAAAAAJgCAABkcnMv&#10;ZG93bnJldi54bWxQSwUGAAAAAAQABAD1AAAAigM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7855C7" w:rsidRPr="00565B06" w:rsidRDefault="007855C7" w:rsidP="007855C7">
            <w:pPr>
              <w:pStyle w:val="Heading1"/>
              <w:outlineLvl w:val="0"/>
            </w:pPr>
            <w:r>
              <w:t>Personal</w:t>
            </w:r>
          </w:p>
        </w:tc>
      </w:tr>
    </w:tbl>
    <w:p w:rsidR="007855C7" w:rsidRDefault="00B36186" w:rsidP="004C7327">
      <w:r>
        <w:t>Father’s Name: Md. Abul Bashar Mizi</w:t>
      </w:r>
    </w:p>
    <w:p w:rsidR="00B36186" w:rsidRDefault="00B36186" w:rsidP="004C7327">
      <w:r>
        <w:t>Mother’s Name: Roushon Ara Begum</w:t>
      </w:r>
    </w:p>
    <w:p w:rsidR="00B36186" w:rsidRDefault="004E269C" w:rsidP="004C7327">
      <w:r>
        <w:t>Nationality: Bangladeshi</w:t>
      </w:r>
    </w:p>
    <w:p w:rsidR="004E269C" w:rsidRDefault="004E269C" w:rsidP="004C7327">
      <w:r>
        <w:t>Religion: Islam</w:t>
      </w:r>
    </w:p>
    <w:p w:rsidR="004E269C" w:rsidRDefault="004E269C" w:rsidP="004C7327">
      <w:r>
        <w:t>DOB: 05 July 1994</w:t>
      </w:r>
    </w:p>
    <w:p w:rsidR="004E269C" w:rsidRDefault="004E269C" w:rsidP="004C7327">
      <w:r>
        <w:t>Address: Mirpur-2, Dhaka, Bangladesh.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2B30FA" w:rsidRPr="00565B06" w:rsidTr="00782CB2">
        <w:tc>
          <w:tcPr>
            <w:tcW w:w="720" w:type="dxa"/>
            <w:tcMar>
              <w:right w:w="216" w:type="dxa"/>
            </w:tcMar>
            <w:vAlign w:val="bottom"/>
          </w:tcPr>
          <w:p w:rsidR="002B30FA" w:rsidRPr="00565B06" w:rsidRDefault="002B30FA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4202160" wp14:editId="1FAD3DC3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8620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2B30FA" w:rsidRPr="00565B06" w:rsidRDefault="003109AB" w:rsidP="00782CB2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F1358D369774851B4ED48BFB1562AA7"/>
                </w:placeholder>
                <w:temporary/>
                <w:showingPlcHdr/>
                <w15:appearance w15:val="hidden"/>
              </w:sdtPr>
              <w:sdtEndPr/>
              <w:sdtContent>
                <w:r w:rsidR="002B30FA" w:rsidRPr="00565B06">
                  <w:t>Experience</w:t>
                </w:r>
              </w:sdtContent>
            </w:sdt>
          </w:p>
        </w:tc>
      </w:tr>
    </w:tbl>
    <w:p w:rsidR="002B30FA" w:rsidRPr="00565B06" w:rsidRDefault="00287A7C" w:rsidP="00287A7C">
      <w:pPr>
        <w:pStyle w:val="Heading2"/>
      </w:pPr>
      <w:r>
        <w:t>Course Projects</w:t>
      </w:r>
      <w:r w:rsidR="002B30FA" w:rsidRPr="00565B06">
        <w:t xml:space="preserve"> | </w:t>
      </w:r>
      <w:r>
        <w:rPr>
          <w:rStyle w:val="Emphasis"/>
        </w:rPr>
        <w:t>AIUB</w:t>
      </w:r>
    </w:p>
    <w:p w:rsidR="002B30FA" w:rsidRPr="00565B06" w:rsidRDefault="00287A7C" w:rsidP="002B30FA">
      <w:r>
        <w:t>I performed all the regular projects that a student needs to perform during his studentship in the university.</w:t>
      </w:r>
      <w:r w:rsidR="00DF7AAE">
        <w:t xml:space="preserve"> That includes Java project, C# project, C++ project, RDBMS project and SQA project.</w:t>
      </w:r>
    </w:p>
    <w:p w:rsidR="002B30FA" w:rsidRPr="00565B06" w:rsidRDefault="00287A7C" w:rsidP="00287A7C">
      <w:pPr>
        <w:pStyle w:val="Heading2"/>
      </w:pPr>
      <w:r>
        <w:t>Writer</w:t>
      </w:r>
      <w:r w:rsidR="002B30FA" w:rsidRPr="00565B06">
        <w:t xml:space="preserve"> | </w:t>
      </w:r>
      <w:r>
        <w:rPr>
          <w:rStyle w:val="Emphasis"/>
        </w:rPr>
        <w:t>UvoCorp</w:t>
      </w:r>
    </w:p>
    <w:p w:rsidR="00F57485" w:rsidRPr="00565B06" w:rsidRDefault="005B61DE" w:rsidP="002B30FA">
      <w:r>
        <w:t>I</w:t>
      </w:r>
      <w:r w:rsidR="00E938EB">
        <w:t xml:space="preserve"> used to write as a freelancer</w:t>
      </w:r>
      <w:r>
        <w:t xml:space="preserve"> as writing is my hobby. This is a UK based </w:t>
      </w:r>
      <w:r w:rsidR="00E938EB">
        <w:t xml:space="preserve">freelance writing </w:t>
      </w:r>
      <w:r>
        <w:t xml:space="preserve">website and every writer has to go through formal </w:t>
      </w:r>
      <w:r w:rsidR="00E91315">
        <w:t>recruitment</w:t>
      </w:r>
      <w:r>
        <w:t xml:space="preserve"> process to get job in here. I have written </w:t>
      </w:r>
      <w:r w:rsidR="00325B5C">
        <w:t xml:space="preserve">technical, </w:t>
      </w:r>
      <w:r>
        <w:t>business</w:t>
      </w:r>
      <w:r w:rsidR="00325B5C">
        <w:t>,</w:t>
      </w:r>
      <w:bookmarkStart w:id="0" w:name="_GoBack"/>
      <w:bookmarkEnd w:id="0"/>
      <w:r>
        <w:t xml:space="preserve"> and academic letters and papers for</w:t>
      </w:r>
      <w:r w:rsidR="00E938EB">
        <w:t xml:space="preserve"> above</w:t>
      </w:r>
      <w:r>
        <w:t xml:space="preserve"> 6 months. </w:t>
      </w:r>
    </w:p>
    <w:sectPr w:rsidR="00F57485" w:rsidRPr="00565B06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9AB" w:rsidRDefault="003109AB" w:rsidP="00F534FB">
      <w:pPr>
        <w:spacing w:after="0"/>
      </w:pPr>
      <w:r>
        <w:separator/>
      </w:r>
    </w:p>
  </w:endnote>
  <w:endnote w:type="continuationSeparator" w:id="0">
    <w:p w:rsidR="003109AB" w:rsidRDefault="003109A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B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9AB" w:rsidRDefault="003109AB" w:rsidP="00F534FB">
      <w:pPr>
        <w:spacing w:after="0"/>
      </w:pPr>
      <w:r>
        <w:separator/>
      </w:r>
    </w:p>
  </w:footnote>
  <w:footnote w:type="continuationSeparator" w:id="0">
    <w:p w:rsidR="003109AB" w:rsidRDefault="003109A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82F9E1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7A"/>
    <w:rsid w:val="00002750"/>
    <w:rsid w:val="00004D4E"/>
    <w:rsid w:val="00011895"/>
    <w:rsid w:val="00013818"/>
    <w:rsid w:val="00015254"/>
    <w:rsid w:val="00024730"/>
    <w:rsid w:val="000348ED"/>
    <w:rsid w:val="00040CF1"/>
    <w:rsid w:val="0004158B"/>
    <w:rsid w:val="00051DFD"/>
    <w:rsid w:val="0005697A"/>
    <w:rsid w:val="00056FE7"/>
    <w:rsid w:val="000570FF"/>
    <w:rsid w:val="00057244"/>
    <w:rsid w:val="0006454B"/>
    <w:rsid w:val="00075B13"/>
    <w:rsid w:val="00092692"/>
    <w:rsid w:val="00096203"/>
    <w:rsid w:val="000A0229"/>
    <w:rsid w:val="000D55EA"/>
    <w:rsid w:val="000E1953"/>
    <w:rsid w:val="000E24AC"/>
    <w:rsid w:val="000E4A73"/>
    <w:rsid w:val="000F03C4"/>
    <w:rsid w:val="000F5FC9"/>
    <w:rsid w:val="000F79EA"/>
    <w:rsid w:val="00106F9B"/>
    <w:rsid w:val="00134F92"/>
    <w:rsid w:val="00137DC1"/>
    <w:rsid w:val="001426FA"/>
    <w:rsid w:val="00143224"/>
    <w:rsid w:val="00145B33"/>
    <w:rsid w:val="001468F3"/>
    <w:rsid w:val="00152C3A"/>
    <w:rsid w:val="001539C4"/>
    <w:rsid w:val="00162BEE"/>
    <w:rsid w:val="00171E1B"/>
    <w:rsid w:val="00173DF6"/>
    <w:rsid w:val="00182F07"/>
    <w:rsid w:val="001858BD"/>
    <w:rsid w:val="00186827"/>
    <w:rsid w:val="00192573"/>
    <w:rsid w:val="00194A3D"/>
    <w:rsid w:val="00197261"/>
    <w:rsid w:val="001A2A99"/>
    <w:rsid w:val="001A6641"/>
    <w:rsid w:val="001B0811"/>
    <w:rsid w:val="001B3B5F"/>
    <w:rsid w:val="001B720C"/>
    <w:rsid w:val="001B7C86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713C"/>
    <w:rsid w:val="0025163F"/>
    <w:rsid w:val="00254330"/>
    <w:rsid w:val="00260F01"/>
    <w:rsid w:val="002671D4"/>
    <w:rsid w:val="00275C94"/>
    <w:rsid w:val="00277638"/>
    <w:rsid w:val="0028164F"/>
    <w:rsid w:val="002823BE"/>
    <w:rsid w:val="00287A7C"/>
    <w:rsid w:val="00297ED0"/>
    <w:rsid w:val="002A4EDA"/>
    <w:rsid w:val="002B30FA"/>
    <w:rsid w:val="002B3FC8"/>
    <w:rsid w:val="002F10E7"/>
    <w:rsid w:val="002F69E4"/>
    <w:rsid w:val="00300A98"/>
    <w:rsid w:val="0030724A"/>
    <w:rsid w:val="00307F42"/>
    <w:rsid w:val="003109AB"/>
    <w:rsid w:val="003142A9"/>
    <w:rsid w:val="00316CE4"/>
    <w:rsid w:val="00323C3F"/>
    <w:rsid w:val="00325B5C"/>
    <w:rsid w:val="003279A4"/>
    <w:rsid w:val="00337114"/>
    <w:rsid w:val="0035004C"/>
    <w:rsid w:val="003571C8"/>
    <w:rsid w:val="0037323B"/>
    <w:rsid w:val="0038199F"/>
    <w:rsid w:val="00383057"/>
    <w:rsid w:val="00387790"/>
    <w:rsid w:val="0039703C"/>
    <w:rsid w:val="003974BB"/>
    <w:rsid w:val="003A091E"/>
    <w:rsid w:val="003E5D64"/>
    <w:rsid w:val="003F2AEC"/>
    <w:rsid w:val="00403149"/>
    <w:rsid w:val="004037EF"/>
    <w:rsid w:val="00405BAD"/>
    <w:rsid w:val="004113D8"/>
    <w:rsid w:val="00416463"/>
    <w:rsid w:val="00423827"/>
    <w:rsid w:val="004370FA"/>
    <w:rsid w:val="00437B8B"/>
    <w:rsid w:val="004450B4"/>
    <w:rsid w:val="00453993"/>
    <w:rsid w:val="00465113"/>
    <w:rsid w:val="00467F3F"/>
    <w:rsid w:val="004727C2"/>
    <w:rsid w:val="00476144"/>
    <w:rsid w:val="00480877"/>
    <w:rsid w:val="004915EA"/>
    <w:rsid w:val="004A28A8"/>
    <w:rsid w:val="004A4493"/>
    <w:rsid w:val="004A71E7"/>
    <w:rsid w:val="004B6A2A"/>
    <w:rsid w:val="004C0172"/>
    <w:rsid w:val="004C1AF6"/>
    <w:rsid w:val="004C389B"/>
    <w:rsid w:val="004C5C49"/>
    <w:rsid w:val="004C7327"/>
    <w:rsid w:val="004D0521"/>
    <w:rsid w:val="004D128F"/>
    <w:rsid w:val="004D3EB1"/>
    <w:rsid w:val="004D465D"/>
    <w:rsid w:val="004E269C"/>
    <w:rsid w:val="004E2794"/>
    <w:rsid w:val="004E77A5"/>
    <w:rsid w:val="004F1057"/>
    <w:rsid w:val="004F1832"/>
    <w:rsid w:val="004F199F"/>
    <w:rsid w:val="005106C0"/>
    <w:rsid w:val="005247B7"/>
    <w:rsid w:val="0052779E"/>
    <w:rsid w:val="005324B1"/>
    <w:rsid w:val="005372FA"/>
    <w:rsid w:val="00544E2D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1DE"/>
    <w:rsid w:val="005D0108"/>
    <w:rsid w:val="005E088C"/>
    <w:rsid w:val="005E20F0"/>
    <w:rsid w:val="005E59B0"/>
    <w:rsid w:val="005E6E43"/>
    <w:rsid w:val="005F4455"/>
    <w:rsid w:val="005F793D"/>
    <w:rsid w:val="006100EA"/>
    <w:rsid w:val="006104FF"/>
    <w:rsid w:val="00611B91"/>
    <w:rsid w:val="00614B7C"/>
    <w:rsid w:val="00615DF1"/>
    <w:rsid w:val="0062239B"/>
    <w:rsid w:val="00625B8A"/>
    <w:rsid w:val="0063052B"/>
    <w:rsid w:val="00644D4E"/>
    <w:rsid w:val="00647802"/>
    <w:rsid w:val="00653363"/>
    <w:rsid w:val="00663536"/>
    <w:rsid w:val="006648D4"/>
    <w:rsid w:val="00673F18"/>
    <w:rsid w:val="00676CEB"/>
    <w:rsid w:val="00683A86"/>
    <w:rsid w:val="00690CDF"/>
    <w:rsid w:val="0069300B"/>
    <w:rsid w:val="00694B3E"/>
    <w:rsid w:val="006A4C72"/>
    <w:rsid w:val="006C483A"/>
    <w:rsid w:val="006D4619"/>
    <w:rsid w:val="006D4EE8"/>
    <w:rsid w:val="006D65F8"/>
    <w:rsid w:val="006E57FA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3BBD"/>
    <w:rsid w:val="00776E3A"/>
    <w:rsid w:val="0077716D"/>
    <w:rsid w:val="007850D1"/>
    <w:rsid w:val="007855C7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22E0"/>
    <w:rsid w:val="008030EE"/>
    <w:rsid w:val="00812100"/>
    <w:rsid w:val="00812148"/>
    <w:rsid w:val="00814B43"/>
    <w:rsid w:val="008253BB"/>
    <w:rsid w:val="0083016A"/>
    <w:rsid w:val="00846AAE"/>
    <w:rsid w:val="00867081"/>
    <w:rsid w:val="00885FC8"/>
    <w:rsid w:val="00893EED"/>
    <w:rsid w:val="008978E8"/>
    <w:rsid w:val="008A02C4"/>
    <w:rsid w:val="008A41C1"/>
    <w:rsid w:val="008A49A0"/>
    <w:rsid w:val="008A6538"/>
    <w:rsid w:val="008B5483"/>
    <w:rsid w:val="008C0204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67C2A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49F0"/>
    <w:rsid w:val="00A25023"/>
    <w:rsid w:val="00A2760D"/>
    <w:rsid w:val="00A40A8C"/>
    <w:rsid w:val="00A42CE4"/>
    <w:rsid w:val="00A46E18"/>
    <w:rsid w:val="00A56B81"/>
    <w:rsid w:val="00A6314E"/>
    <w:rsid w:val="00A77B4D"/>
    <w:rsid w:val="00A8052D"/>
    <w:rsid w:val="00A84B64"/>
    <w:rsid w:val="00A9077F"/>
    <w:rsid w:val="00A925D3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1D4C"/>
    <w:rsid w:val="00B1221A"/>
    <w:rsid w:val="00B204FE"/>
    <w:rsid w:val="00B25746"/>
    <w:rsid w:val="00B36186"/>
    <w:rsid w:val="00B47E1E"/>
    <w:rsid w:val="00B50F71"/>
    <w:rsid w:val="00B54661"/>
    <w:rsid w:val="00B55487"/>
    <w:rsid w:val="00B66920"/>
    <w:rsid w:val="00B72A67"/>
    <w:rsid w:val="00B763B5"/>
    <w:rsid w:val="00B90654"/>
    <w:rsid w:val="00B91175"/>
    <w:rsid w:val="00BA71B3"/>
    <w:rsid w:val="00BB211D"/>
    <w:rsid w:val="00BB34BE"/>
    <w:rsid w:val="00BC0E1A"/>
    <w:rsid w:val="00BC1472"/>
    <w:rsid w:val="00BD2DD6"/>
    <w:rsid w:val="00BD55EE"/>
    <w:rsid w:val="00BE61F1"/>
    <w:rsid w:val="00C178A6"/>
    <w:rsid w:val="00C3233C"/>
    <w:rsid w:val="00C3763A"/>
    <w:rsid w:val="00C50DBC"/>
    <w:rsid w:val="00C60281"/>
    <w:rsid w:val="00C66BE3"/>
    <w:rsid w:val="00C779DA"/>
    <w:rsid w:val="00C814F7"/>
    <w:rsid w:val="00C81C04"/>
    <w:rsid w:val="00C91B4B"/>
    <w:rsid w:val="00C93DE1"/>
    <w:rsid w:val="00CA1ED0"/>
    <w:rsid w:val="00CA2E0A"/>
    <w:rsid w:val="00CB2265"/>
    <w:rsid w:val="00CB3192"/>
    <w:rsid w:val="00CC1E5C"/>
    <w:rsid w:val="00CC2E75"/>
    <w:rsid w:val="00CC7CD2"/>
    <w:rsid w:val="00CD08DD"/>
    <w:rsid w:val="00CD1043"/>
    <w:rsid w:val="00CE2C76"/>
    <w:rsid w:val="00CF65F5"/>
    <w:rsid w:val="00D023BA"/>
    <w:rsid w:val="00D046EF"/>
    <w:rsid w:val="00D22E33"/>
    <w:rsid w:val="00D35BBD"/>
    <w:rsid w:val="00D37FAD"/>
    <w:rsid w:val="00D5184A"/>
    <w:rsid w:val="00D5627D"/>
    <w:rsid w:val="00D65671"/>
    <w:rsid w:val="00D6600D"/>
    <w:rsid w:val="00D70757"/>
    <w:rsid w:val="00D728D5"/>
    <w:rsid w:val="00D73C98"/>
    <w:rsid w:val="00D77483"/>
    <w:rsid w:val="00D7797C"/>
    <w:rsid w:val="00D83EA1"/>
    <w:rsid w:val="00DA12D7"/>
    <w:rsid w:val="00DB0B61"/>
    <w:rsid w:val="00DB7AAC"/>
    <w:rsid w:val="00DD2D34"/>
    <w:rsid w:val="00DD467E"/>
    <w:rsid w:val="00DE136D"/>
    <w:rsid w:val="00DE4136"/>
    <w:rsid w:val="00DE4550"/>
    <w:rsid w:val="00DE6534"/>
    <w:rsid w:val="00DF0F24"/>
    <w:rsid w:val="00DF57AB"/>
    <w:rsid w:val="00DF7470"/>
    <w:rsid w:val="00DF7AAE"/>
    <w:rsid w:val="00DF7CF5"/>
    <w:rsid w:val="00DF7F4F"/>
    <w:rsid w:val="00E066EE"/>
    <w:rsid w:val="00E07D28"/>
    <w:rsid w:val="00E27836"/>
    <w:rsid w:val="00E30CB9"/>
    <w:rsid w:val="00E33526"/>
    <w:rsid w:val="00E379DC"/>
    <w:rsid w:val="00E46808"/>
    <w:rsid w:val="00E5521B"/>
    <w:rsid w:val="00E61D86"/>
    <w:rsid w:val="00E61FB1"/>
    <w:rsid w:val="00E63862"/>
    <w:rsid w:val="00E665C1"/>
    <w:rsid w:val="00E72DA3"/>
    <w:rsid w:val="00E91315"/>
    <w:rsid w:val="00E938EB"/>
    <w:rsid w:val="00E97BD9"/>
    <w:rsid w:val="00EA722D"/>
    <w:rsid w:val="00EC0724"/>
    <w:rsid w:val="00ED08DE"/>
    <w:rsid w:val="00ED3B7A"/>
    <w:rsid w:val="00EE0848"/>
    <w:rsid w:val="00EE36A5"/>
    <w:rsid w:val="00EE4DB8"/>
    <w:rsid w:val="00F03B1E"/>
    <w:rsid w:val="00F03F2C"/>
    <w:rsid w:val="00F1202D"/>
    <w:rsid w:val="00F2121F"/>
    <w:rsid w:val="00F217AB"/>
    <w:rsid w:val="00F35A06"/>
    <w:rsid w:val="00F435D3"/>
    <w:rsid w:val="00F46425"/>
    <w:rsid w:val="00F5078D"/>
    <w:rsid w:val="00F534FB"/>
    <w:rsid w:val="00F56FFE"/>
    <w:rsid w:val="00F57485"/>
    <w:rsid w:val="00F65B9E"/>
    <w:rsid w:val="00F739AB"/>
    <w:rsid w:val="00F904FC"/>
    <w:rsid w:val="00F935BF"/>
    <w:rsid w:val="00F94EB5"/>
    <w:rsid w:val="00FA4359"/>
    <w:rsid w:val="00FA4C84"/>
    <w:rsid w:val="00FB0F18"/>
    <w:rsid w:val="00FD77C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854DB-5F11-4D44-B2AB-40A6AEBF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C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3F0F77664C4684A946B62023AC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F4ADB-D895-4370-8D73-5B6F844D0853}"/>
      </w:docPartPr>
      <w:docPartBody>
        <w:p w:rsidR="00B87E1D" w:rsidRDefault="001E7C90">
          <w:pPr>
            <w:pStyle w:val="6E3F0F77664C4684A946B62023AC7800"/>
          </w:pPr>
          <w:r w:rsidRPr="00565B06">
            <w:t>Objective</w:t>
          </w:r>
        </w:p>
      </w:docPartBody>
    </w:docPart>
    <w:docPart>
      <w:docPartPr>
        <w:name w:val="E204DA74C10D41D2B92FAF795A53C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D3228-635E-41BE-A086-7BAFF019EF50}"/>
      </w:docPartPr>
      <w:docPartBody>
        <w:p w:rsidR="00B87E1D" w:rsidRDefault="001E7C90">
          <w:pPr>
            <w:pStyle w:val="E204DA74C10D41D2B92FAF795A53C89D"/>
          </w:pPr>
          <w:r w:rsidRPr="00565B06">
            <w:t>Education</w:t>
          </w:r>
        </w:p>
      </w:docPartBody>
    </w:docPart>
    <w:docPart>
      <w:docPartPr>
        <w:name w:val="5F1358D369774851B4ED48BFB1562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AC607-FAB6-48EB-9089-A726F2B3FF27}"/>
      </w:docPartPr>
      <w:docPartBody>
        <w:p w:rsidR="003F7054" w:rsidRDefault="00BF0A03" w:rsidP="00BF0A03">
          <w:pPr>
            <w:pStyle w:val="5F1358D369774851B4ED48BFB1562AA7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90"/>
    <w:rsid w:val="000B1DF9"/>
    <w:rsid w:val="001E7C90"/>
    <w:rsid w:val="0023069B"/>
    <w:rsid w:val="0025108A"/>
    <w:rsid w:val="002C04C4"/>
    <w:rsid w:val="003F7054"/>
    <w:rsid w:val="0049317F"/>
    <w:rsid w:val="00B51D66"/>
    <w:rsid w:val="00B87E1D"/>
    <w:rsid w:val="00B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E1462DEDA447884FF672DC8C312EB">
    <w:name w:val="103E1462DEDA447884FF672DC8C312EB"/>
  </w:style>
  <w:style w:type="paragraph" w:customStyle="1" w:styleId="9501B354D10C4D6DB19EAA7077CD6186">
    <w:name w:val="9501B354D10C4D6DB19EAA7077CD6186"/>
  </w:style>
  <w:style w:type="paragraph" w:customStyle="1" w:styleId="6E3F0F77664C4684A946B62023AC7800">
    <w:name w:val="6E3F0F77664C4684A946B62023AC7800"/>
  </w:style>
  <w:style w:type="paragraph" w:customStyle="1" w:styleId="37576C27335C4D3DA1A18346D863E732">
    <w:name w:val="37576C27335C4D3DA1A18346D863E732"/>
  </w:style>
  <w:style w:type="paragraph" w:customStyle="1" w:styleId="E204DA74C10D41D2B92FAF795A53C89D">
    <w:name w:val="E204DA74C10D41D2B92FAF795A53C89D"/>
  </w:style>
  <w:style w:type="paragraph" w:customStyle="1" w:styleId="41FD14805D1444C6A9F1AC8348EEA051">
    <w:name w:val="41FD14805D1444C6A9F1AC8348EEA051"/>
  </w:style>
  <w:style w:type="character" w:styleId="Emphasis">
    <w:name w:val="Emphasis"/>
    <w:basedOn w:val="DefaultParagraphFont"/>
    <w:uiPriority w:val="11"/>
    <w:qFormat/>
    <w:rsid w:val="00BF0A03"/>
    <w:rPr>
      <w:b w:val="0"/>
      <w:iCs/>
      <w:color w:val="657C9C" w:themeColor="text2" w:themeTint="BF"/>
      <w:sz w:val="26"/>
    </w:rPr>
  </w:style>
  <w:style w:type="paragraph" w:customStyle="1" w:styleId="C4697A083FFD47F099A85DAF7C5CB253">
    <w:name w:val="C4697A083FFD47F099A85DAF7C5CB253"/>
  </w:style>
  <w:style w:type="paragraph" w:customStyle="1" w:styleId="7B89A6A83B514445AA1A0BEF18DE5130">
    <w:name w:val="7B89A6A83B514445AA1A0BEF18DE5130"/>
  </w:style>
  <w:style w:type="paragraph" w:customStyle="1" w:styleId="38DEDF3F64054503AC8FD8225C5FD930">
    <w:name w:val="38DEDF3F64054503AC8FD8225C5FD930"/>
  </w:style>
  <w:style w:type="paragraph" w:customStyle="1" w:styleId="F25234878CDD43E4ABA4E51F21494D68">
    <w:name w:val="F25234878CDD43E4ABA4E51F21494D68"/>
  </w:style>
  <w:style w:type="paragraph" w:customStyle="1" w:styleId="9E94C3C7AEAB4CFDB75D2112960860F3">
    <w:name w:val="9E94C3C7AEAB4CFDB75D2112960860F3"/>
  </w:style>
  <w:style w:type="paragraph" w:customStyle="1" w:styleId="5F51B6A300EB41A69F3EB288BC8DEABA">
    <w:name w:val="5F51B6A300EB41A69F3EB288BC8DEABA"/>
  </w:style>
  <w:style w:type="paragraph" w:customStyle="1" w:styleId="D4E9E29E9E8449A182F85C5DB64B5D16">
    <w:name w:val="D4E9E29E9E8449A182F85C5DB64B5D16"/>
  </w:style>
  <w:style w:type="paragraph" w:customStyle="1" w:styleId="452FE2A0C1F24A23923849BF4C31F063">
    <w:name w:val="452FE2A0C1F24A23923849BF4C31F063"/>
  </w:style>
  <w:style w:type="paragraph" w:customStyle="1" w:styleId="3F5F052C6DD04B1A88218DBBFAB07AC8">
    <w:name w:val="3F5F052C6DD04B1A88218DBBFAB07AC8"/>
  </w:style>
  <w:style w:type="paragraph" w:customStyle="1" w:styleId="3ECB25EE0D07429B820BE0BD5D0EE7E1">
    <w:name w:val="3ECB25EE0D07429B820BE0BD5D0EE7E1"/>
  </w:style>
  <w:style w:type="paragraph" w:customStyle="1" w:styleId="CAF97402AF654FAA88D44161F5586D62">
    <w:name w:val="CAF97402AF654FAA88D44161F5586D62"/>
  </w:style>
  <w:style w:type="paragraph" w:customStyle="1" w:styleId="514858D959A34C328398791060DB6CF1">
    <w:name w:val="514858D959A34C328398791060DB6CF1"/>
  </w:style>
  <w:style w:type="paragraph" w:customStyle="1" w:styleId="582EBD3ED38A43A783983223EC4EEE16">
    <w:name w:val="582EBD3ED38A43A783983223EC4EEE16"/>
  </w:style>
  <w:style w:type="paragraph" w:customStyle="1" w:styleId="D06FE953C9124F389E6D9BE1486B2F48">
    <w:name w:val="D06FE953C9124F389E6D9BE1486B2F48"/>
  </w:style>
  <w:style w:type="paragraph" w:customStyle="1" w:styleId="29B0887C978C4280A055E06008B08407">
    <w:name w:val="29B0887C978C4280A055E06008B08407"/>
  </w:style>
  <w:style w:type="paragraph" w:customStyle="1" w:styleId="3A14410CD3254F2782CFDB703B553732">
    <w:name w:val="3A14410CD3254F2782CFDB703B553732"/>
  </w:style>
  <w:style w:type="paragraph" w:customStyle="1" w:styleId="5DABB17482074C769E7B3BDD2AD007AF">
    <w:name w:val="5DABB17482074C769E7B3BDD2AD007AF"/>
  </w:style>
  <w:style w:type="paragraph" w:customStyle="1" w:styleId="B2CDEB29592E4D1EB2D2BCA3BAF3B314">
    <w:name w:val="B2CDEB29592E4D1EB2D2BCA3BAF3B314"/>
  </w:style>
  <w:style w:type="paragraph" w:customStyle="1" w:styleId="7A3D0CA566754BC08A362A8DFF0B1685">
    <w:name w:val="7A3D0CA566754BC08A362A8DFF0B1685"/>
  </w:style>
  <w:style w:type="paragraph" w:customStyle="1" w:styleId="F2129B3D570844A5BDF38FCC2DF2C433">
    <w:name w:val="F2129B3D570844A5BDF38FCC2DF2C433"/>
  </w:style>
  <w:style w:type="paragraph" w:customStyle="1" w:styleId="5F16D95E23F24F4C8894FF36C0BF3821">
    <w:name w:val="5F16D95E23F24F4C8894FF36C0BF3821"/>
  </w:style>
  <w:style w:type="paragraph" w:customStyle="1" w:styleId="38640909C572479593F21A6F604DCB4B">
    <w:name w:val="38640909C572479593F21A6F604DCB4B"/>
  </w:style>
  <w:style w:type="paragraph" w:customStyle="1" w:styleId="5A53BD83FBFF4A36835B6C0BB020CEE6">
    <w:name w:val="5A53BD83FBFF4A36835B6C0BB020CEE6"/>
  </w:style>
  <w:style w:type="paragraph" w:customStyle="1" w:styleId="95E0A52F2A444A76984F07AD14541240">
    <w:name w:val="95E0A52F2A444A76984F07AD14541240"/>
  </w:style>
  <w:style w:type="paragraph" w:customStyle="1" w:styleId="A10F1717F7394BA78736287F81A17396">
    <w:name w:val="A10F1717F7394BA78736287F81A17396"/>
  </w:style>
  <w:style w:type="paragraph" w:customStyle="1" w:styleId="957BB5F2A8524566BF0E986534516824">
    <w:name w:val="957BB5F2A8524566BF0E986534516824"/>
  </w:style>
  <w:style w:type="paragraph" w:customStyle="1" w:styleId="982B3AE3A7E7434EB459CAE8F7789374">
    <w:name w:val="982B3AE3A7E7434EB459CAE8F7789374"/>
  </w:style>
  <w:style w:type="paragraph" w:customStyle="1" w:styleId="5DF840901C3E4A0F97040E3B7ED7233B">
    <w:name w:val="5DF840901C3E4A0F97040E3B7ED7233B"/>
  </w:style>
  <w:style w:type="paragraph" w:customStyle="1" w:styleId="1AA601DC7784495A9A4170B7C1A7526E">
    <w:name w:val="1AA601DC7784495A9A4170B7C1A7526E"/>
    <w:rsid w:val="00BF0A03"/>
  </w:style>
  <w:style w:type="paragraph" w:customStyle="1" w:styleId="AEA3F328904D41CABDBCAB85F6D1F173">
    <w:name w:val="AEA3F328904D41CABDBCAB85F6D1F173"/>
    <w:rsid w:val="00BF0A03"/>
  </w:style>
  <w:style w:type="paragraph" w:customStyle="1" w:styleId="7F37433441C0405C92D7008D39244CEE">
    <w:name w:val="7F37433441C0405C92D7008D39244CEE"/>
    <w:rsid w:val="00BF0A03"/>
  </w:style>
  <w:style w:type="paragraph" w:customStyle="1" w:styleId="9A39E289783A43EFAE16C3AB19491612">
    <w:name w:val="9A39E289783A43EFAE16C3AB19491612"/>
    <w:rsid w:val="00BF0A03"/>
  </w:style>
  <w:style w:type="paragraph" w:customStyle="1" w:styleId="5F1358D369774851B4ED48BFB1562AA7">
    <w:name w:val="5F1358D369774851B4ED48BFB1562AA7"/>
    <w:rsid w:val="00BF0A03"/>
  </w:style>
  <w:style w:type="paragraph" w:customStyle="1" w:styleId="8F99DE9549B4415EBF2E7A497115DCE1">
    <w:name w:val="8F99DE9549B4415EBF2E7A497115DCE1"/>
    <w:rsid w:val="00BF0A03"/>
  </w:style>
  <w:style w:type="paragraph" w:customStyle="1" w:styleId="A7A0B5E4AF6B47C596CF225247E6CFD8">
    <w:name w:val="A7A0B5E4AF6B47C596CF225247E6CFD8"/>
    <w:rsid w:val="00BF0A03"/>
  </w:style>
  <w:style w:type="paragraph" w:customStyle="1" w:styleId="880E2D8A7A9A4B3BBD1A8B231CFCC8BB">
    <w:name w:val="880E2D8A7A9A4B3BBD1A8B231CFCC8BB"/>
    <w:rsid w:val="00BF0A03"/>
  </w:style>
  <w:style w:type="paragraph" w:customStyle="1" w:styleId="386C5F7C2F01433BA0B01DCA4AC5073D">
    <w:name w:val="386C5F7C2F01433BA0B01DCA4AC5073D"/>
    <w:rsid w:val="00BF0A03"/>
  </w:style>
  <w:style w:type="paragraph" w:customStyle="1" w:styleId="0E4554E3A0914378BEF49A8D400C2802">
    <w:name w:val="0E4554E3A0914378BEF49A8D400C2802"/>
    <w:rsid w:val="00BF0A03"/>
  </w:style>
  <w:style w:type="paragraph" w:customStyle="1" w:styleId="859505C6B7F44F12A76BFE5F24D749B3">
    <w:name w:val="859505C6B7F44F12A76BFE5F24D749B3"/>
    <w:rsid w:val="00BF0A03"/>
  </w:style>
  <w:style w:type="paragraph" w:customStyle="1" w:styleId="3BF063E4975542C5BDB1A24425974BFD">
    <w:name w:val="3BF063E4975542C5BDB1A24425974BFD"/>
    <w:rsid w:val="00BF0A03"/>
  </w:style>
  <w:style w:type="paragraph" w:customStyle="1" w:styleId="02B5156439324FC4913A8E91F70BD5D3">
    <w:name w:val="02B5156439324FC4913A8E91F70BD5D3"/>
    <w:rsid w:val="00BF0A03"/>
  </w:style>
  <w:style w:type="paragraph" w:customStyle="1" w:styleId="95DD9696683C43F6B0960826B1243BE2">
    <w:name w:val="95DD9696683C43F6B0960826B1243BE2"/>
    <w:rsid w:val="00BF0A03"/>
  </w:style>
  <w:style w:type="paragraph" w:customStyle="1" w:styleId="662DB3AF67C74165A247F9A9E154BBAE">
    <w:name w:val="662DB3AF67C74165A247F9A9E154BBAE"/>
    <w:rsid w:val="00BF0A03"/>
  </w:style>
  <w:style w:type="paragraph" w:customStyle="1" w:styleId="993085A328634880A258FCB5FB2D97D9">
    <w:name w:val="993085A328634880A258FCB5FB2D97D9"/>
    <w:rsid w:val="00BF0A03"/>
  </w:style>
  <w:style w:type="paragraph" w:customStyle="1" w:styleId="29C3C6776F834993B87EE8B6670356B4">
    <w:name w:val="29C3C6776F834993B87EE8B6670356B4"/>
    <w:rsid w:val="00BF0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417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2017-07-31T13:45:00Z</dcterms:created>
  <dcterms:modified xsi:type="dcterms:W3CDTF">2017-08-09T06:25:00Z</dcterms:modified>
  <cp:category/>
  <cp:contentStatus/>
</cp:coreProperties>
</file>