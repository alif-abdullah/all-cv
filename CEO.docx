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480"/>
        <w:gridCol w:w="4176"/>
      </w:tblGrid>
      <w:tr w:rsidR="00184664" w:rsidRPr="00A85B6F" w:rsidTr="00247FB0">
        <w:tc>
          <w:tcPr>
            <w:tcW w:w="6480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46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464"/>
            </w:tblGrid>
            <w:tr w:rsidR="00184664" w:rsidRPr="00A85B6F" w:rsidTr="00806D64">
              <w:trPr>
                <w:trHeight w:hRule="exact" w:val="221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362C4A" w:rsidRPr="00A85B6F" w:rsidRDefault="00B3286D" w:rsidP="00B3286D">
                  <w:pPr>
                    <w:pStyle w:val="Heading2"/>
                    <w:tabs>
                      <w:tab w:val="left" w:pos="1728"/>
                      <w:tab w:val="center" w:pos="2872"/>
                    </w:tabs>
                    <w:jc w:val="left"/>
                  </w:pPr>
                  <w: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Recipient Name:"/>
                      <w:tag w:val="Recipient Name:"/>
                      <w:id w:val="2044861746"/>
                      <w:placeholder>
                        <w:docPart w:val="7711F1C88D8A4307BE620FF1880DCBDB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255078">
                        <w:rPr>
                          <w:rFonts w:ascii="Arial" w:hAnsi="Arial" w:cs="Arial"/>
                        </w:rPr>
                        <w:t>CEO</w:t>
                      </w:r>
                    </w:sdtContent>
                  </w:sdt>
                </w:p>
                <w:p w:rsidR="00184664" w:rsidRPr="00A85B6F" w:rsidRDefault="00E603C7" w:rsidP="00B3286D">
                  <w:pPr>
                    <w:pStyle w:val="Heading3"/>
                    <w:jc w:val="left"/>
                  </w:pPr>
                  <w:r w:rsidRPr="00E603C7">
                    <w:t>Dynamic Solution Innovators</w:t>
                  </w:r>
                  <w:r w:rsidR="00362C4A" w:rsidRPr="00A85B6F">
                    <w:t xml:space="preserve"> </w:t>
                  </w:r>
                  <w:r w:rsidR="00362C4A">
                    <w:t xml:space="preserve">| </w:t>
                  </w:r>
                  <w:r w:rsidR="005C29C5" w:rsidRPr="005C29C5">
                    <w:t>185 2nd Lane New DOHS, Mohakhali</w:t>
                  </w:r>
                  <w:r w:rsidR="007B27C9">
                    <w:t xml:space="preserve"> </w:t>
                  </w:r>
                  <w:r w:rsidR="00362C4A">
                    <w:t xml:space="preserve">| </w:t>
                  </w:r>
                  <w:r>
                    <w:t>DHAKA</w:t>
                  </w:r>
                </w:p>
              </w:tc>
            </w:tr>
            <w:tr w:rsidR="00184664" w:rsidRPr="00A85B6F" w:rsidTr="00806D64">
              <w:trPr>
                <w:trHeight w:val="82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362C4A" w:rsidRDefault="00B324FA" w:rsidP="008F3987">
                  <w:pPr>
                    <w:pStyle w:val="Date"/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>14 July 2017</w:t>
                  </w:r>
                </w:p>
                <w:p w:rsidR="008F3987" w:rsidRPr="008F3987" w:rsidRDefault="008F3987" w:rsidP="008F3987"/>
                <w:p w:rsidR="00362C4A" w:rsidRPr="00806D64" w:rsidRDefault="00362C4A" w:rsidP="00362C4A">
                  <w:pPr>
                    <w:pStyle w:val="Salutation"/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 xml:space="preserve">Dear </w:t>
                  </w:r>
                  <w:sdt>
                    <w:sdtPr>
                      <w:rPr>
                        <w:rFonts w:ascii="Arial" w:hAnsi="Arial" w:cs="Arial"/>
                        <w:sz w:val="22"/>
                      </w:rPr>
                      <w:alias w:val="Recipient Name:"/>
                      <w:tag w:val="Recipient Name:"/>
                      <w:id w:val="-326743932"/>
                      <w:placeholder>
                        <w:docPart w:val="A827E24B1ABF4AD4A924AEB758B4E29D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B026ED">
                        <w:rPr>
                          <w:rFonts w:ascii="Arial" w:hAnsi="Arial" w:cs="Arial"/>
                          <w:sz w:val="22"/>
                        </w:rPr>
                        <w:t>CEO</w:t>
                      </w:r>
                    </w:sdtContent>
                  </w:sdt>
                  <w:r w:rsidRPr="00806D64">
                    <w:rPr>
                      <w:rFonts w:ascii="Arial" w:hAnsi="Arial" w:cs="Arial"/>
                      <w:sz w:val="22"/>
                    </w:rPr>
                    <w:t>,</w:t>
                  </w:r>
                </w:p>
                <w:p w:rsidR="00362C4A" w:rsidRDefault="00B324FA" w:rsidP="00047CE7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>I am writing in response to your recent advertisement for the position of UX Engineer.</w:t>
                  </w:r>
                </w:p>
                <w:p w:rsidR="00806D64" w:rsidRPr="00806D64" w:rsidRDefault="00806D64" w:rsidP="00362C4A">
                  <w:pPr>
                    <w:rPr>
                      <w:rFonts w:ascii="Arial" w:hAnsi="Arial" w:cs="Arial"/>
                      <w:sz w:val="22"/>
                    </w:rPr>
                  </w:pPr>
                </w:p>
                <w:p w:rsidR="004F1B57" w:rsidRDefault="004F1B57" w:rsidP="00362C4A">
                  <w:pPr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>It’s been almost 8 months that I’m dealing with all sorts of UI/UX issues. Actually I’m way too much interested in designing things like mobile apps or websites</w:t>
                  </w:r>
                  <w:r w:rsidR="00806D64" w:rsidRPr="00806D64">
                    <w:rPr>
                      <w:rFonts w:ascii="Arial" w:hAnsi="Arial" w:cs="Arial"/>
                      <w:sz w:val="22"/>
                    </w:rPr>
                    <w:t xml:space="preserve"> using the newest technologies</w:t>
                  </w:r>
                  <w:r w:rsidRPr="00806D64">
                    <w:rPr>
                      <w:rFonts w:ascii="Arial" w:hAnsi="Arial" w:cs="Arial"/>
                      <w:sz w:val="22"/>
                    </w:rPr>
                    <w:t>. We are taught very l</w:t>
                  </w:r>
                  <w:r w:rsidR="00806D64" w:rsidRPr="00806D64">
                    <w:rPr>
                      <w:rFonts w:ascii="Arial" w:hAnsi="Arial" w:cs="Arial"/>
                      <w:sz w:val="22"/>
                    </w:rPr>
                    <w:t>ess in the university</w:t>
                  </w:r>
                  <w:r w:rsidRPr="00806D64">
                    <w:rPr>
                      <w:rFonts w:ascii="Arial" w:hAnsi="Arial" w:cs="Arial"/>
                      <w:sz w:val="22"/>
                    </w:rPr>
                    <w:t xml:space="preserve"> about UI/UX. I just made my mind to </w:t>
                  </w:r>
                  <w:r w:rsidR="005B0B2D" w:rsidRPr="00806D64">
                    <w:rPr>
                      <w:rFonts w:ascii="Arial" w:hAnsi="Arial" w:cs="Arial"/>
                      <w:sz w:val="22"/>
                    </w:rPr>
                    <w:t xml:space="preserve">learn all sorts of UI or designing all by myself. </w:t>
                  </w:r>
                  <w:r w:rsidR="00102264" w:rsidRPr="00806D64">
                    <w:rPr>
                      <w:rFonts w:ascii="Arial" w:hAnsi="Arial" w:cs="Arial"/>
                      <w:sz w:val="22"/>
                    </w:rPr>
                    <w:t xml:space="preserve">Every day I spend almost 3-4 hours just </w:t>
                  </w:r>
                  <w:r w:rsidR="00806D64" w:rsidRPr="00806D64">
                    <w:rPr>
                      <w:rFonts w:ascii="Arial" w:hAnsi="Arial" w:cs="Arial"/>
                      <w:sz w:val="22"/>
                    </w:rPr>
                    <w:t>by researching</w:t>
                  </w:r>
                  <w:r w:rsidR="00102264" w:rsidRPr="00806D64">
                    <w:rPr>
                      <w:rFonts w:ascii="Arial" w:hAnsi="Arial" w:cs="Arial"/>
                      <w:sz w:val="22"/>
                    </w:rPr>
                    <w:t xml:space="preserve"> new technologies for designing and learning new things.</w:t>
                  </w:r>
                </w:p>
                <w:p w:rsidR="00102264" w:rsidRDefault="00102264" w:rsidP="00362C4A">
                  <w:pPr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 xml:space="preserve">I am kind of in love with modern </w:t>
                  </w:r>
                  <w:r w:rsidR="00247FB0">
                    <w:rPr>
                      <w:rFonts w:ascii="Arial" w:hAnsi="Arial" w:cs="Arial"/>
                      <w:sz w:val="22"/>
                    </w:rPr>
                    <w:t xml:space="preserve">UI/UX design </w:t>
                  </w:r>
                  <w:r w:rsidRPr="00806D64">
                    <w:rPr>
                      <w:rFonts w:ascii="Arial" w:hAnsi="Arial" w:cs="Arial"/>
                      <w:sz w:val="22"/>
                    </w:rPr>
                    <w:t>technologies. I am very eager to establish my career on it. I confess I may have lacking or maybe I am not the best</w:t>
                  </w:r>
                  <w:r w:rsidR="00806D64" w:rsidRPr="00806D64">
                    <w:rPr>
                      <w:rFonts w:ascii="Arial" w:hAnsi="Arial" w:cs="Arial"/>
                      <w:sz w:val="22"/>
                    </w:rPr>
                    <w:t xml:space="preserve"> in the market</w:t>
                  </w:r>
                  <w:r w:rsidRPr="00806D64">
                    <w:rPr>
                      <w:rFonts w:ascii="Arial" w:hAnsi="Arial" w:cs="Arial"/>
                      <w:sz w:val="22"/>
                    </w:rPr>
                    <w:t xml:space="preserve">. But yet, my passion </w:t>
                  </w:r>
                  <w:r w:rsidR="0054061D">
                    <w:rPr>
                      <w:rFonts w:ascii="Arial" w:hAnsi="Arial" w:cs="Arial"/>
                      <w:sz w:val="22"/>
                    </w:rPr>
                    <w:t>for</w:t>
                  </w:r>
                  <w:r w:rsidRPr="00806D64">
                    <w:rPr>
                      <w:rFonts w:ascii="Arial" w:hAnsi="Arial" w:cs="Arial"/>
                      <w:sz w:val="22"/>
                    </w:rPr>
                    <w:t xml:space="preserve"> this job is something to be co</w:t>
                  </w:r>
                  <w:r w:rsidR="0054061D">
                    <w:rPr>
                      <w:rFonts w:ascii="Arial" w:hAnsi="Arial" w:cs="Arial"/>
                      <w:sz w:val="22"/>
                    </w:rPr>
                    <w:t>unted</w:t>
                  </w:r>
                  <w:r w:rsidRPr="00806D64">
                    <w:rPr>
                      <w:rFonts w:ascii="Arial" w:hAnsi="Arial" w:cs="Arial"/>
                      <w:sz w:val="22"/>
                    </w:rPr>
                    <w:t xml:space="preserve"> pretty seriously. </w:t>
                  </w:r>
                  <w:r w:rsidR="00CB6E49">
                    <w:rPr>
                      <w:rFonts w:ascii="Arial" w:hAnsi="Arial" w:cs="Arial"/>
                      <w:sz w:val="22"/>
                    </w:rPr>
                    <w:t xml:space="preserve">I assure, I will serve my best </w:t>
                  </w:r>
                  <w:r w:rsidR="00247FB0">
                    <w:rPr>
                      <w:rFonts w:ascii="Arial" w:hAnsi="Arial" w:cs="Arial"/>
                      <w:sz w:val="22"/>
                    </w:rPr>
                    <w:t>to uphold your pride</w:t>
                  </w:r>
                  <w:r w:rsidR="0054061D">
                    <w:rPr>
                      <w:rFonts w:ascii="Arial" w:hAnsi="Arial" w:cs="Arial"/>
                      <w:sz w:val="22"/>
                    </w:rPr>
                    <w:t xml:space="preserve"> and satisfaction</w:t>
                  </w:r>
                  <w:r w:rsidR="00247FB0">
                    <w:rPr>
                      <w:rFonts w:ascii="Arial" w:hAnsi="Arial" w:cs="Arial"/>
                      <w:sz w:val="22"/>
                    </w:rPr>
                    <w:t xml:space="preserve"> of your company.</w:t>
                  </w:r>
                </w:p>
                <w:p w:rsidR="00806D64" w:rsidRDefault="00806D64" w:rsidP="00362C4A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 a fresher, my salary expectation will not be more than 30,000 BDT per month.</w:t>
                  </w:r>
                </w:p>
                <w:p w:rsidR="00806D64" w:rsidRPr="00806D64" w:rsidRDefault="00806D64" w:rsidP="00362C4A">
                  <w:pPr>
                    <w:rPr>
                      <w:rFonts w:ascii="Arial" w:hAnsi="Arial" w:cs="Arial"/>
                      <w:sz w:val="22"/>
                    </w:rPr>
                  </w:pPr>
                </w:p>
                <w:p w:rsidR="00102264" w:rsidRPr="00806D64" w:rsidRDefault="00102264" w:rsidP="00362C4A">
                  <w:pPr>
                    <w:rPr>
                      <w:rFonts w:ascii="Arial" w:hAnsi="Arial" w:cs="Arial"/>
                      <w:sz w:val="22"/>
                    </w:rPr>
                  </w:pPr>
                  <w:r w:rsidRPr="00806D64">
                    <w:rPr>
                      <w:rFonts w:ascii="Arial" w:hAnsi="Arial" w:cs="Arial"/>
                      <w:sz w:val="22"/>
                    </w:rPr>
                    <w:t>You’ll find more about myself in the CV attached.</w:t>
                  </w:r>
                </w:p>
                <w:p w:rsidR="00362C4A" w:rsidRPr="00806D64" w:rsidRDefault="00A62523" w:rsidP="00362C4A">
                  <w:pPr>
                    <w:pStyle w:val="Closing"/>
                    <w:rPr>
                      <w:rFonts w:ascii="Arial" w:hAnsi="Arial" w:cs="Arial"/>
                      <w:sz w:val="22"/>
                    </w:rPr>
                  </w:pPr>
                  <w:sdt>
                    <w:sdtPr>
                      <w:rPr>
                        <w:rFonts w:ascii="Arial" w:hAnsi="Arial" w:cs="Arial"/>
                        <w:sz w:val="22"/>
                      </w:rPr>
                      <w:alias w:val="Sincerely:"/>
                      <w:tag w:val="Sincerely:"/>
                      <w:id w:val="1167130124"/>
                      <w:placeholder>
                        <w:docPart w:val="B7E172C8B0304C93BF7D395EEB1372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806D64">
                        <w:rPr>
                          <w:rFonts w:ascii="Arial" w:hAnsi="Arial" w:cs="Arial"/>
                          <w:sz w:val="22"/>
                        </w:rPr>
                        <w:t>Sincerely</w:t>
                      </w:r>
                    </w:sdtContent>
                  </w:sdt>
                  <w:r w:rsidR="00362C4A" w:rsidRPr="00806D64">
                    <w:rPr>
                      <w:rFonts w:ascii="Arial" w:hAnsi="Arial" w:cs="Arial"/>
                      <w:sz w:val="22"/>
                    </w:rPr>
                    <w:t>,</w:t>
                  </w:r>
                </w:p>
                <w:sdt>
                  <w:sdtPr>
                    <w:rPr>
                      <w:rFonts w:ascii="Arial" w:hAnsi="Arial" w:cs="Arial"/>
                      <w:sz w:val="22"/>
                    </w:rPr>
                    <w:alias w:val="Your Name:"/>
                    <w:tag w:val="Your Name:"/>
                    <w:id w:val="570625696"/>
                    <w:placeholder>
                      <w:docPart w:val="B04C67E4236646629564F01D987ADC0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4670DD" w:rsidRPr="00A85B6F" w:rsidRDefault="00071622" w:rsidP="00CD7978">
                      <w:pPr>
                        <w:pStyle w:val="Signature"/>
                      </w:pPr>
                      <w:r w:rsidRPr="00806D64">
                        <w:rPr>
                          <w:rFonts w:ascii="Arial" w:hAnsi="Arial" w:cs="Arial"/>
                          <w:sz w:val="22"/>
                        </w:rPr>
                        <w:t>Abdullah A</w:t>
                      </w:r>
                      <w:r w:rsidR="00E603C7" w:rsidRPr="00806D64">
                        <w:rPr>
                          <w:rFonts w:ascii="Arial" w:hAnsi="Arial" w:cs="Arial"/>
                          <w:sz w:val="22"/>
                        </w:rPr>
                        <w:t xml:space="preserve">l </w:t>
                      </w:r>
                      <w:r w:rsidRPr="00806D64">
                        <w:rPr>
                          <w:rFonts w:ascii="Arial" w:hAnsi="Arial" w:cs="Arial"/>
                          <w:sz w:val="22"/>
                        </w:rPr>
                        <w:t>Alif</w:t>
                      </w:r>
                    </w:p>
                  </w:sdtContent>
                </w:sdt>
              </w:tc>
            </w:tr>
          </w:tbl>
          <w:p w:rsidR="00184664" w:rsidRPr="00A85B6F" w:rsidRDefault="00184664" w:rsidP="00CC7AD0"/>
        </w:tc>
        <w:tc>
          <w:tcPr>
            <w:tcW w:w="4176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pPr w:leftFromText="180" w:rightFromText="180" w:vertAnchor="page" w:horzAnchor="margin" w:tblpY="1"/>
              <w:tblOverlap w:val="never"/>
              <w:tblW w:w="395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3955"/>
            </w:tblGrid>
            <w:tr w:rsidR="00184664" w:rsidRPr="00A85B6F" w:rsidTr="00356245">
              <w:trPr>
                <w:trHeight w:hRule="exact" w:val="304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362C4A" w:rsidRPr="00A85B6F" w:rsidRDefault="00A62523" w:rsidP="00362C4A">
                  <w:pPr>
                    <w:pStyle w:val="Heading2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BA3B3C3619AB4958B02A566465CBDB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t>Contact</w:t>
                      </w:r>
                    </w:sdtContent>
                  </w:sdt>
                </w:p>
                <w:p w:rsidR="00362C4A" w:rsidRDefault="005C29C5" w:rsidP="00CD7978">
                  <w:pPr>
                    <w:pStyle w:val="Heading3"/>
                  </w:pPr>
                  <w:r>
                    <w:t>Mirpur-2</w:t>
                  </w:r>
                </w:p>
                <w:p w:rsidR="00362C4A" w:rsidRDefault="005C29C5" w:rsidP="00CD7978">
                  <w:pPr>
                    <w:pStyle w:val="Heading3"/>
                  </w:pPr>
                  <w:r>
                    <w:t>Dhaka, 1216</w:t>
                  </w:r>
                </w:p>
                <w:p w:rsidR="00362C4A" w:rsidRDefault="005C29C5" w:rsidP="00CD7978">
                  <w:pPr>
                    <w:pStyle w:val="Heading3"/>
                  </w:pPr>
                  <w:r>
                    <w:t>alifabdullah26709@gmail.com</w:t>
                  </w:r>
                </w:p>
                <w:p w:rsidR="00184664" w:rsidRPr="00A85B6F" w:rsidRDefault="005C29C5" w:rsidP="005C29C5">
                  <w:pPr>
                    <w:pStyle w:val="Heading3"/>
                  </w:pPr>
                  <w:r>
                    <w:t>+880 1674 908 356</w:t>
                  </w:r>
                </w:p>
              </w:tc>
            </w:tr>
          </w:tbl>
          <w:p w:rsidR="006337E6" w:rsidRPr="00A85B6F" w:rsidRDefault="006337E6" w:rsidP="00CC7AD0"/>
        </w:tc>
      </w:tr>
    </w:tbl>
    <w:p w:rsidR="00B56F21" w:rsidRDefault="00B56F21" w:rsidP="004670DD">
      <w:pPr>
        <w:pStyle w:val="NoSpacing"/>
      </w:pPr>
    </w:p>
    <w:sectPr w:rsidR="00B56F21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23" w:rsidRDefault="00A62523" w:rsidP="008B2920">
      <w:pPr>
        <w:spacing w:after="0" w:line="240" w:lineRule="auto"/>
      </w:pPr>
      <w:r>
        <w:separator/>
      </w:r>
    </w:p>
  </w:endnote>
  <w:endnote w:type="continuationSeparator" w:id="0">
    <w:p w:rsidR="00A62523" w:rsidRDefault="00A6252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9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23" w:rsidRDefault="00A62523" w:rsidP="008B2920">
      <w:pPr>
        <w:spacing w:after="0" w:line="240" w:lineRule="auto"/>
      </w:pPr>
      <w:r>
        <w:separator/>
      </w:r>
    </w:p>
  </w:footnote>
  <w:footnote w:type="continuationSeparator" w:id="0">
    <w:p w:rsidR="00A62523" w:rsidRDefault="00A6252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4F1B57">
      <w:trPr>
        <w:trHeight w:val="386"/>
      </w:trPr>
      <w:sdt>
        <w:sdtPr>
          <w:rPr>
            <w:rFonts w:ascii="Arial" w:hAnsi="Arial" w:cs="Arial"/>
            <w:b/>
            <w:sz w:val="40"/>
          </w:rPr>
          <w:alias w:val="Your Name:"/>
          <w:tag w:val="Your Name:"/>
          <w:id w:val="-1685667604"/>
          <w:placeholder>
            <w:docPart w:val="2116ED6359DC442EA7666DB7DDDFBC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10626" w:type="dxa"/>
              <w:tcBorders>
                <w:bottom w:val="single" w:sz="12" w:space="0" w:color="FFD556" w:themeColor="accent1"/>
              </w:tcBorders>
            </w:tcPr>
            <w:p w:rsidR="00A85B6F" w:rsidRDefault="00071622" w:rsidP="00E603C7">
              <w:pPr>
                <w:pStyle w:val="Heading1"/>
              </w:pPr>
              <w:r w:rsidRPr="00B026ED">
                <w:rPr>
                  <w:rFonts w:ascii="Arial" w:hAnsi="Arial" w:cs="Arial"/>
                  <w:b/>
                  <w:sz w:val="40"/>
                </w:rPr>
                <w:t>Abdullah Al Alif</w:t>
              </w:r>
            </w:p>
          </w:tc>
        </w:sdtContent>
      </w:sdt>
    </w:tr>
    <w:tr w:rsidR="00142F58" w:rsidTr="004F1B57">
      <w:trPr>
        <w:trHeight w:hRule="exact" w:val="46"/>
      </w:trPr>
      <w:tc>
        <w:tcPr>
          <w:tcW w:w="10626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7"/>
    <w:rsid w:val="000243D1"/>
    <w:rsid w:val="00047CE7"/>
    <w:rsid w:val="00057F04"/>
    <w:rsid w:val="00071622"/>
    <w:rsid w:val="000A378C"/>
    <w:rsid w:val="0010042F"/>
    <w:rsid w:val="00102264"/>
    <w:rsid w:val="00135C2C"/>
    <w:rsid w:val="00142F58"/>
    <w:rsid w:val="00153ED4"/>
    <w:rsid w:val="00184664"/>
    <w:rsid w:val="001F60D3"/>
    <w:rsid w:val="00247FB0"/>
    <w:rsid w:val="00255078"/>
    <w:rsid w:val="0027115C"/>
    <w:rsid w:val="00293B83"/>
    <w:rsid w:val="002B7F56"/>
    <w:rsid w:val="00356245"/>
    <w:rsid w:val="00362C4A"/>
    <w:rsid w:val="00390414"/>
    <w:rsid w:val="003B5B09"/>
    <w:rsid w:val="003E1711"/>
    <w:rsid w:val="0045425A"/>
    <w:rsid w:val="00454631"/>
    <w:rsid w:val="00463A38"/>
    <w:rsid w:val="004670DD"/>
    <w:rsid w:val="0048346B"/>
    <w:rsid w:val="004E4CA5"/>
    <w:rsid w:val="004F1B57"/>
    <w:rsid w:val="00502D70"/>
    <w:rsid w:val="00510920"/>
    <w:rsid w:val="0054061D"/>
    <w:rsid w:val="005B0B2D"/>
    <w:rsid w:val="005B0E81"/>
    <w:rsid w:val="005C29C5"/>
    <w:rsid w:val="00630D36"/>
    <w:rsid w:val="006337E6"/>
    <w:rsid w:val="006A3CE7"/>
    <w:rsid w:val="006C6DEF"/>
    <w:rsid w:val="006F1734"/>
    <w:rsid w:val="006F57E0"/>
    <w:rsid w:val="00781D13"/>
    <w:rsid w:val="00783C41"/>
    <w:rsid w:val="00787503"/>
    <w:rsid w:val="007B27C9"/>
    <w:rsid w:val="007E7032"/>
    <w:rsid w:val="00806D64"/>
    <w:rsid w:val="00833359"/>
    <w:rsid w:val="00853CE2"/>
    <w:rsid w:val="00860491"/>
    <w:rsid w:val="00887A77"/>
    <w:rsid w:val="008B2920"/>
    <w:rsid w:val="008B2DF7"/>
    <w:rsid w:val="008F3987"/>
    <w:rsid w:val="009039F1"/>
    <w:rsid w:val="009244EC"/>
    <w:rsid w:val="00A213B1"/>
    <w:rsid w:val="00A50A33"/>
    <w:rsid w:val="00A62523"/>
    <w:rsid w:val="00A85B6F"/>
    <w:rsid w:val="00AA3476"/>
    <w:rsid w:val="00AA6B7B"/>
    <w:rsid w:val="00AB1351"/>
    <w:rsid w:val="00AB540C"/>
    <w:rsid w:val="00AC5D83"/>
    <w:rsid w:val="00B026ED"/>
    <w:rsid w:val="00B324FA"/>
    <w:rsid w:val="00B3286D"/>
    <w:rsid w:val="00B41780"/>
    <w:rsid w:val="00B56F21"/>
    <w:rsid w:val="00B67DB0"/>
    <w:rsid w:val="00B71FFC"/>
    <w:rsid w:val="00BD5EFB"/>
    <w:rsid w:val="00C35EFB"/>
    <w:rsid w:val="00C73037"/>
    <w:rsid w:val="00CB6E49"/>
    <w:rsid w:val="00CD7978"/>
    <w:rsid w:val="00D2689C"/>
    <w:rsid w:val="00DF6A6F"/>
    <w:rsid w:val="00E20402"/>
    <w:rsid w:val="00E603C7"/>
    <w:rsid w:val="00E7158F"/>
    <w:rsid w:val="00E928A3"/>
    <w:rsid w:val="00F25E37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25D6E-8B8C-4734-9729-66568A9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1F1C88D8A4307BE620FF1880D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7F15F-D67E-485A-819F-0B780AFA142D}"/>
      </w:docPartPr>
      <w:docPartBody>
        <w:p w:rsidR="00000000" w:rsidRDefault="001F1AB6">
          <w:pPr>
            <w:pStyle w:val="7711F1C88D8A4307BE620FF1880DCBDB"/>
          </w:pPr>
          <w:r>
            <w:t>Recipient Name</w:t>
          </w:r>
        </w:p>
      </w:docPartBody>
    </w:docPart>
    <w:docPart>
      <w:docPartPr>
        <w:name w:val="A827E24B1ABF4AD4A924AEB758B4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74AD-57E2-496F-95BA-D91F4BE8DD8C}"/>
      </w:docPartPr>
      <w:docPartBody>
        <w:p w:rsidR="00000000" w:rsidRDefault="001F1AB6">
          <w:pPr>
            <w:pStyle w:val="A827E24B1ABF4AD4A924AEB758B4E29D"/>
          </w:pPr>
          <w:r>
            <w:t>Recipient Name</w:t>
          </w:r>
        </w:p>
      </w:docPartBody>
    </w:docPart>
    <w:docPart>
      <w:docPartPr>
        <w:name w:val="B7E172C8B0304C93BF7D395EEB13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9647-05C9-4E43-8BDA-E06E2A4E7470}"/>
      </w:docPartPr>
      <w:docPartBody>
        <w:p w:rsidR="00000000" w:rsidRDefault="001F1AB6">
          <w:pPr>
            <w:pStyle w:val="B7E172C8B0304C93BF7D395EEB1372A6"/>
          </w:pPr>
          <w:r>
            <w:t>Sincerely</w:t>
          </w:r>
        </w:p>
      </w:docPartBody>
    </w:docPart>
    <w:docPart>
      <w:docPartPr>
        <w:name w:val="B04C67E4236646629564F01D987AD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37F26-075F-46F9-9CAE-42D90BEFA048}"/>
      </w:docPartPr>
      <w:docPartBody>
        <w:p w:rsidR="00000000" w:rsidRDefault="001F1AB6">
          <w:pPr>
            <w:pStyle w:val="B04C67E4236646629564F01D987ADC09"/>
          </w:pPr>
          <w:r w:rsidRPr="005152F2">
            <w:t>Your Name</w:t>
          </w:r>
        </w:p>
      </w:docPartBody>
    </w:docPart>
    <w:docPart>
      <w:docPartPr>
        <w:name w:val="BA3B3C3619AB4958B02A566465CB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90CF-6E8D-4A76-AD43-DC65FD1667D3}"/>
      </w:docPartPr>
      <w:docPartBody>
        <w:p w:rsidR="00000000" w:rsidRDefault="001F1AB6">
          <w:pPr>
            <w:pStyle w:val="BA3B3C3619AB4958B02A566465CBDB7B"/>
          </w:pPr>
          <w:r>
            <w:t>Contact</w:t>
          </w:r>
        </w:p>
      </w:docPartBody>
    </w:docPart>
    <w:docPart>
      <w:docPartPr>
        <w:name w:val="2116ED6359DC442EA7666DB7DDDF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251E-8DFA-4835-9314-1B58B00DEC85}"/>
      </w:docPartPr>
      <w:docPartBody>
        <w:p w:rsidR="00000000" w:rsidRDefault="001F1AB6">
          <w:pPr>
            <w:pStyle w:val="2116ED6359DC442EA7666DB7DDDFBC47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1E"/>
    <w:rsid w:val="001F1AB6"/>
    <w:rsid w:val="009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1F1C88D8A4307BE620FF1880DCBDB">
    <w:name w:val="7711F1C88D8A4307BE620FF1880DCBDB"/>
  </w:style>
  <w:style w:type="paragraph" w:customStyle="1" w:styleId="CD59DA0E51174FFC8F1142595E13F31D">
    <w:name w:val="CD59DA0E51174FFC8F1142595E13F31D"/>
  </w:style>
  <w:style w:type="paragraph" w:customStyle="1" w:styleId="A340195D582C42A1B8627A4E0A046D8B">
    <w:name w:val="A340195D582C42A1B8627A4E0A046D8B"/>
  </w:style>
  <w:style w:type="paragraph" w:customStyle="1" w:styleId="6C20E901FC7542618B0685EAB56EFE3D">
    <w:name w:val="6C20E901FC7542618B0685EAB56EFE3D"/>
  </w:style>
  <w:style w:type="paragraph" w:customStyle="1" w:styleId="035E846E961846748822940CA613EE57">
    <w:name w:val="035E846E961846748822940CA613EE57"/>
  </w:style>
  <w:style w:type="paragraph" w:customStyle="1" w:styleId="11821394A16C46CDAEF0AC5477225023">
    <w:name w:val="11821394A16C46CDAEF0AC5477225023"/>
  </w:style>
  <w:style w:type="paragraph" w:customStyle="1" w:styleId="A827E24B1ABF4AD4A924AEB758B4E29D">
    <w:name w:val="A827E24B1ABF4AD4A924AEB758B4E29D"/>
  </w:style>
  <w:style w:type="paragraph" w:customStyle="1" w:styleId="88FDDF5D5204433C9FC24EB174A1E0B8">
    <w:name w:val="88FDDF5D5204433C9FC24EB174A1E0B8"/>
  </w:style>
  <w:style w:type="paragraph" w:customStyle="1" w:styleId="B7E172C8B0304C93BF7D395EEB1372A6">
    <w:name w:val="B7E172C8B0304C93BF7D395EEB1372A6"/>
  </w:style>
  <w:style w:type="paragraph" w:customStyle="1" w:styleId="B04C67E4236646629564F01D987ADC09">
    <w:name w:val="B04C67E4236646629564F01D987ADC09"/>
  </w:style>
  <w:style w:type="paragraph" w:customStyle="1" w:styleId="BA3B3C3619AB4958B02A566465CBDB7B">
    <w:name w:val="BA3B3C3619AB4958B02A566465CBDB7B"/>
  </w:style>
  <w:style w:type="paragraph" w:customStyle="1" w:styleId="61F610891BAF436DBD9CFE411F366E3A">
    <w:name w:val="61F610891BAF436DBD9CFE411F366E3A"/>
  </w:style>
  <w:style w:type="paragraph" w:customStyle="1" w:styleId="1CF7EBA9784B4C5F9EDCA7886E2CA38C">
    <w:name w:val="1CF7EBA9784B4C5F9EDCA7886E2CA38C"/>
  </w:style>
  <w:style w:type="paragraph" w:customStyle="1" w:styleId="89ADEDA593FD4F2891E68A78DCA4620C">
    <w:name w:val="89ADEDA593FD4F2891E68A78DCA4620C"/>
  </w:style>
  <w:style w:type="paragraph" w:customStyle="1" w:styleId="2116ED6359DC442EA7666DB7DDDFBC47">
    <w:name w:val="2116ED6359DC442EA7666DB7DDDFBC47"/>
  </w:style>
  <w:style w:type="paragraph" w:customStyle="1" w:styleId="0534D2E6F64244C89809119EF1018DD9">
    <w:name w:val="0534D2E6F64244C89809119EF1018DD9"/>
    <w:rsid w:val="00953D1E"/>
  </w:style>
  <w:style w:type="paragraph" w:customStyle="1" w:styleId="770F0E5F43DA4B22AEA1C3E89A71D12E">
    <w:name w:val="770F0E5F43DA4B22AEA1C3E89A71D12E"/>
    <w:rsid w:val="0095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CEO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51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Alif</dc:creator>
  <cp:keywords/>
  <dc:description/>
  <cp:lastModifiedBy>Windows User</cp:lastModifiedBy>
  <cp:revision>17</cp:revision>
  <cp:lastPrinted>2016-06-29T01:32:00Z</cp:lastPrinted>
  <dcterms:created xsi:type="dcterms:W3CDTF">2017-07-14T11:39:00Z</dcterms:created>
  <dcterms:modified xsi:type="dcterms:W3CDTF">2017-07-14T12:30:00Z</dcterms:modified>
</cp:coreProperties>
</file>